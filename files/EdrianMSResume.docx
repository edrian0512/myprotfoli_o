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355" w:rsidRPr="00072355" w:rsidRDefault="008D0BB6" w:rsidP="00B33222">
      <w:pPr>
        <w:pStyle w:val="NoSpacing"/>
        <w:rPr>
          <w:b/>
          <w:color w:val="262626" w:themeColor="text1" w:themeTint="D9"/>
          <w:sz w:val="46"/>
          <w:szCs w:val="46"/>
        </w:rPr>
      </w:pPr>
      <w:r>
        <w:rPr>
          <w:noProof/>
          <w:color w:val="262626" w:themeColor="text1" w:themeTint="D9"/>
          <w:sz w:val="24"/>
          <w:szCs w:val="24"/>
          <w:lang w:val="en-PH"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01140" cy="15011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1980496_262982965282680_746727885246809453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54658">
        <w:rPr>
          <w:b/>
          <w:color w:val="262626" w:themeColor="text1" w:themeTint="D9"/>
          <w:sz w:val="46"/>
          <w:szCs w:val="46"/>
        </w:rPr>
        <w:t>Edrian</w:t>
      </w:r>
      <w:proofErr w:type="spellEnd"/>
      <w:r w:rsidR="00D54658">
        <w:rPr>
          <w:b/>
          <w:color w:val="262626" w:themeColor="text1" w:themeTint="D9"/>
          <w:sz w:val="46"/>
          <w:szCs w:val="46"/>
        </w:rPr>
        <w:t xml:space="preserve"> M. </w:t>
      </w:r>
      <w:proofErr w:type="spellStart"/>
      <w:r w:rsidR="00D54658">
        <w:rPr>
          <w:b/>
          <w:color w:val="262626" w:themeColor="text1" w:themeTint="D9"/>
          <w:sz w:val="46"/>
          <w:szCs w:val="46"/>
        </w:rPr>
        <w:t>Sawali</w:t>
      </w:r>
      <w:proofErr w:type="spellEnd"/>
    </w:p>
    <w:p w:rsidR="00072355" w:rsidRPr="00801DA4" w:rsidRDefault="00E515F1" w:rsidP="00B33222">
      <w:pPr>
        <w:pStyle w:val="NoSpacing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Phone: </w:t>
      </w:r>
      <w:r w:rsidR="00D54658">
        <w:rPr>
          <w:color w:val="262626" w:themeColor="text1" w:themeTint="D9"/>
          <w:sz w:val="24"/>
          <w:szCs w:val="24"/>
        </w:rPr>
        <w:t>0908-2447-247</w:t>
      </w:r>
    </w:p>
    <w:p w:rsidR="00072355" w:rsidRPr="00801DA4" w:rsidRDefault="00072355" w:rsidP="00B33222">
      <w:pPr>
        <w:pStyle w:val="NoSpacing"/>
        <w:rPr>
          <w:color w:val="262626" w:themeColor="text1" w:themeTint="D9"/>
          <w:sz w:val="24"/>
          <w:szCs w:val="24"/>
        </w:rPr>
      </w:pPr>
      <w:r w:rsidRPr="00801DA4">
        <w:rPr>
          <w:color w:val="262626" w:themeColor="text1" w:themeTint="D9"/>
          <w:sz w:val="24"/>
          <w:szCs w:val="24"/>
        </w:rPr>
        <w:t xml:space="preserve">Email: </w:t>
      </w:r>
      <w:r w:rsidR="008D0BB6">
        <w:rPr>
          <w:color w:val="4F81BD" w:themeColor="accent1"/>
          <w:sz w:val="24"/>
          <w:szCs w:val="24"/>
          <w:u w:val="single"/>
        </w:rPr>
        <w:t>mr.edrian@gmail.com</w:t>
      </w:r>
    </w:p>
    <w:p w:rsidR="00072355" w:rsidRDefault="004E68B3" w:rsidP="002F62DC">
      <w:pPr>
        <w:pStyle w:val="NoSpacing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Address: </w:t>
      </w:r>
      <w:proofErr w:type="spellStart"/>
      <w:r w:rsidR="00D54658">
        <w:rPr>
          <w:color w:val="262626" w:themeColor="text1" w:themeTint="D9"/>
          <w:sz w:val="24"/>
          <w:szCs w:val="24"/>
        </w:rPr>
        <w:t>Blk</w:t>
      </w:r>
      <w:proofErr w:type="spellEnd"/>
      <w:r w:rsidR="00D54658">
        <w:rPr>
          <w:color w:val="262626" w:themeColor="text1" w:themeTint="D9"/>
          <w:sz w:val="24"/>
          <w:szCs w:val="24"/>
        </w:rPr>
        <w:t xml:space="preserve"> 1,</w:t>
      </w:r>
      <w:r w:rsidR="002F62DC">
        <w:rPr>
          <w:color w:val="262626" w:themeColor="text1" w:themeTint="D9"/>
          <w:sz w:val="24"/>
          <w:szCs w:val="24"/>
        </w:rPr>
        <w:t xml:space="preserve"> Lt 1, </w:t>
      </w:r>
      <w:proofErr w:type="spellStart"/>
      <w:r w:rsidR="002F62DC">
        <w:rPr>
          <w:color w:val="262626" w:themeColor="text1" w:themeTint="D9"/>
          <w:sz w:val="24"/>
          <w:szCs w:val="24"/>
        </w:rPr>
        <w:t>Crisanta</w:t>
      </w:r>
      <w:proofErr w:type="spellEnd"/>
      <w:r w:rsidR="002F62DC">
        <w:rPr>
          <w:color w:val="262626" w:themeColor="text1" w:themeTint="D9"/>
          <w:sz w:val="24"/>
          <w:szCs w:val="24"/>
        </w:rPr>
        <w:t xml:space="preserve"> Homes </w:t>
      </w:r>
      <w:proofErr w:type="spellStart"/>
      <w:r w:rsidR="002F62DC">
        <w:rPr>
          <w:color w:val="262626" w:themeColor="text1" w:themeTint="D9"/>
          <w:sz w:val="24"/>
          <w:szCs w:val="24"/>
        </w:rPr>
        <w:t>Subd</w:t>
      </w:r>
      <w:proofErr w:type="spellEnd"/>
      <w:r w:rsidR="002F62DC">
        <w:rPr>
          <w:color w:val="262626" w:themeColor="text1" w:themeTint="D9"/>
          <w:sz w:val="24"/>
          <w:szCs w:val="24"/>
        </w:rPr>
        <w:t xml:space="preserve">., </w:t>
      </w:r>
    </w:p>
    <w:p w:rsidR="002F62DC" w:rsidRPr="00801DA4" w:rsidRDefault="002F62DC" w:rsidP="002F62DC">
      <w:pPr>
        <w:pStyle w:val="NoSpacing"/>
        <w:rPr>
          <w:color w:val="262626" w:themeColor="text1" w:themeTint="D9"/>
          <w:sz w:val="24"/>
          <w:szCs w:val="24"/>
        </w:rPr>
      </w:pPr>
      <w:proofErr w:type="spellStart"/>
      <w:r>
        <w:rPr>
          <w:color w:val="262626" w:themeColor="text1" w:themeTint="D9"/>
          <w:sz w:val="24"/>
          <w:szCs w:val="24"/>
        </w:rPr>
        <w:t>Brgy</w:t>
      </w:r>
      <w:proofErr w:type="spellEnd"/>
      <w:r>
        <w:rPr>
          <w:color w:val="262626" w:themeColor="text1" w:themeTint="D9"/>
          <w:sz w:val="24"/>
          <w:szCs w:val="24"/>
        </w:rPr>
        <w:t xml:space="preserve">., </w:t>
      </w:r>
      <w:proofErr w:type="spellStart"/>
      <w:r>
        <w:rPr>
          <w:color w:val="262626" w:themeColor="text1" w:themeTint="D9"/>
          <w:sz w:val="24"/>
          <w:szCs w:val="24"/>
        </w:rPr>
        <w:t>Calingatan</w:t>
      </w:r>
      <w:proofErr w:type="spellEnd"/>
      <w:r>
        <w:rPr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color w:val="262626" w:themeColor="text1" w:themeTint="D9"/>
          <w:sz w:val="24"/>
          <w:szCs w:val="24"/>
        </w:rPr>
        <w:t>Mataasnakahoy</w:t>
      </w:r>
      <w:proofErr w:type="spellEnd"/>
      <w:r>
        <w:rPr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color w:val="262626" w:themeColor="text1" w:themeTint="D9"/>
          <w:sz w:val="24"/>
          <w:szCs w:val="24"/>
        </w:rPr>
        <w:t>Batangas</w:t>
      </w:r>
      <w:proofErr w:type="spellEnd"/>
    </w:p>
    <w:p w:rsidR="00072355" w:rsidRPr="00801DA4" w:rsidRDefault="00072355" w:rsidP="00B33222">
      <w:pPr>
        <w:pStyle w:val="NoSpacing"/>
        <w:rPr>
          <w:color w:val="262626" w:themeColor="text1" w:themeTint="D9"/>
          <w:sz w:val="24"/>
          <w:szCs w:val="24"/>
        </w:rPr>
      </w:pPr>
      <w:r w:rsidRPr="00801DA4">
        <w:rPr>
          <w:color w:val="262626" w:themeColor="text1" w:themeTint="D9"/>
          <w:sz w:val="24"/>
          <w:szCs w:val="24"/>
        </w:rPr>
        <w:t xml:space="preserve">Date of Birth: </w:t>
      </w:r>
      <w:r w:rsidR="00D54658">
        <w:rPr>
          <w:color w:val="262626" w:themeColor="text1" w:themeTint="D9"/>
          <w:sz w:val="24"/>
          <w:szCs w:val="24"/>
        </w:rPr>
        <w:t>May 12, 1996</w:t>
      </w:r>
    </w:p>
    <w:p w:rsidR="00072355" w:rsidRDefault="00072355" w:rsidP="00072355"/>
    <w:p w:rsidR="00B33222" w:rsidRPr="00072355" w:rsidRDefault="00B33222" w:rsidP="00072355"/>
    <w:p w:rsidR="00CC797A" w:rsidRDefault="00D54658" w:rsidP="00CC797A">
      <w:pPr>
        <w:pStyle w:val="NoSpacing"/>
        <w:jc w:val="both"/>
        <w:rPr>
          <w:b/>
        </w:rPr>
      </w:pPr>
      <w:r>
        <w:rPr>
          <w:b/>
          <w:noProof/>
          <w:color w:val="262626" w:themeColor="text1" w:themeTint="D9"/>
          <w:lang w:val="en-PH" w:eastAsia="en-P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788A49" wp14:editId="4E5E1CE9">
                <wp:simplePos x="0" y="0"/>
                <wp:positionH relativeFrom="column">
                  <wp:posOffset>1256666</wp:posOffset>
                </wp:positionH>
                <wp:positionV relativeFrom="paragraph">
                  <wp:posOffset>5716</wp:posOffset>
                </wp:positionV>
                <wp:extent cx="45719" cy="6583680"/>
                <wp:effectExtent l="0" t="0" r="12065" b="26670"/>
                <wp:wrapNone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9" cy="6583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2A6CE" id="Rectangle 2" o:spid="_x0000_s1026" style="position:absolute;margin-left:98.95pt;margin-top:.45pt;width:3.6pt;height:5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" fillcolor="#272727 [2749]" strokecolor="#272727 [2749]"/>
            </w:pict>
          </mc:Fallback>
        </mc:AlternateContent>
      </w:r>
      <w:r w:rsidR="00933102">
        <w:rPr>
          <w:b/>
          <w:noProof/>
          <w:color w:val="262626" w:themeColor="text1" w:themeTint="D9"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1386038</wp:posOffset>
                </wp:positionH>
                <wp:positionV relativeFrom="paragraph">
                  <wp:posOffset>97122</wp:posOffset>
                </wp:positionV>
                <wp:extent cx="4629150" cy="664143"/>
                <wp:effectExtent l="0" t="0" r="19050" b="22225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6641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97A" w:rsidRPr="00801DA4" w:rsidRDefault="00CC797A" w:rsidP="00CC797A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01DA4">
                              <w:rPr>
                                <w:sz w:val="24"/>
                                <w:szCs w:val="24"/>
                              </w:rPr>
                              <w:t>Seeking a challenging career with a progressive organization that provides an</w:t>
                            </w:r>
                            <w:r w:rsidR="00801DA4">
                              <w:rPr>
                                <w:sz w:val="24"/>
                                <w:szCs w:val="24"/>
                              </w:rPr>
                              <w:t xml:space="preserve"> o</w:t>
                            </w:r>
                            <w:r w:rsidRPr="00801DA4">
                              <w:rPr>
                                <w:sz w:val="24"/>
                                <w:szCs w:val="24"/>
                              </w:rPr>
                              <w:t xml:space="preserve">pportunity to capitalize my technical skills &amp; abilities in the </w:t>
                            </w:r>
                            <w:r w:rsidR="00D54658">
                              <w:rPr>
                                <w:sz w:val="24"/>
                                <w:szCs w:val="24"/>
                              </w:rPr>
                              <w:t>field of information technology</w:t>
                            </w:r>
                            <w:r w:rsidRPr="00801DA4">
                              <w:rPr>
                                <w:sz w:val="24"/>
                                <w:szCs w:val="24"/>
                              </w:rPr>
                              <w:t xml:space="preserve"> (IT).</w:t>
                            </w:r>
                          </w:p>
                          <w:p w:rsidR="00CC797A" w:rsidRDefault="00CC79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9.15pt;margin-top:7.65pt;width:364.5pt;height:52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" fillcolor="white [3212]" strokecolor="white [3212]">
                <v:textbox>
                  <w:txbxContent>
                    <w:p w:rsidR="00CC797A" w:rsidRPr="00801DA4" w:rsidRDefault="00CC797A" w:rsidP="00CC797A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 w:rsidRPr="00801DA4">
                        <w:rPr>
                          <w:sz w:val="24"/>
                          <w:szCs w:val="24"/>
                        </w:rPr>
                        <w:t>Seeking a challenging career with a progressive organization that provides an</w:t>
                      </w:r>
                      <w:r w:rsidR="00801DA4">
                        <w:rPr>
                          <w:sz w:val="24"/>
                          <w:szCs w:val="24"/>
                        </w:rPr>
                        <w:t xml:space="preserve"> o</w:t>
                      </w:r>
                      <w:r w:rsidRPr="00801DA4">
                        <w:rPr>
                          <w:sz w:val="24"/>
                          <w:szCs w:val="24"/>
                        </w:rPr>
                        <w:t xml:space="preserve">pportunity to capitalize my technical skills &amp; abilities in the </w:t>
                      </w:r>
                      <w:r w:rsidR="00D54658">
                        <w:rPr>
                          <w:sz w:val="24"/>
                          <w:szCs w:val="24"/>
                        </w:rPr>
                        <w:t>field of information technology</w:t>
                      </w:r>
                      <w:r w:rsidRPr="00801DA4">
                        <w:rPr>
                          <w:sz w:val="24"/>
                          <w:szCs w:val="24"/>
                        </w:rPr>
                        <w:t xml:space="preserve"> (IT).</w:t>
                      </w:r>
                    </w:p>
                    <w:p w:rsidR="00CC797A" w:rsidRDefault="00CC797A"/>
                  </w:txbxContent>
                </v:textbox>
              </v:shape>
            </w:pict>
          </mc:Fallback>
        </mc:AlternateContent>
      </w:r>
    </w:p>
    <w:p w:rsidR="007E410C" w:rsidRPr="00BC2CE2" w:rsidRDefault="007E410C" w:rsidP="007E410C">
      <w:pPr>
        <w:pStyle w:val="NoSpacing"/>
        <w:jc w:val="both"/>
      </w:pPr>
      <w:r w:rsidRPr="00BC2CE2">
        <w:rPr>
          <w:b/>
        </w:rPr>
        <w:t>CAREER OBJECTIVE</w:t>
      </w:r>
      <w:r w:rsidRPr="00BC2CE2">
        <w:t xml:space="preserve">            </w:t>
      </w:r>
    </w:p>
    <w:p w:rsidR="00072355" w:rsidRDefault="00072355" w:rsidP="00072355">
      <w:pPr>
        <w:pStyle w:val="NoSpacing"/>
      </w:pPr>
    </w:p>
    <w:p w:rsidR="00CC797A" w:rsidRDefault="00CC797A" w:rsidP="00072355">
      <w:pPr>
        <w:pStyle w:val="NoSpacing"/>
        <w:rPr>
          <w:b/>
        </w:rPr>
      </w:pPr>
    </w:p>
    <w:p w:rsidR="00234645" w:rsidRDefault="00234645" w:rsidP="00072355">
      <w:pPr>
        <w:pStyle w:val="NoSpacing"/>
        <w:rPr>
          <w:b/>
        </w:rPr>
      </w:pPr>
    </w:p>
    <w:p w:rsidR="00CC797A" w:rsidRDefault="00933102" w:rsidP="00072355">
      <w:pPr>
        <w:pStyle w:val="NoSpacing"/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4505325" cy="1260909"/>
                <wp:effectExtent l="0" t="0" r="28575" b="15875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260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0C" w:rsidRPr="00801DA4" w:rsidRDefault="007E410C" w:rsidP="007E410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01DA4">
                              <w:rPr>
                                <w:sz w:val="24"/>
                                <w:szCs w:val="24"/>
                              </w:rPr>
                              <w:t xml:space="preserve">-Hardware troubleshooting </w:t>
                            </w:r>
                          </w:p>
                          <w:p w:rsidR="007E410C" w:rsidRPr="00801DA4" w:rsidRDefault="00E515F1" w:rsidP="007E410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5617D6">
                              <w:rPr>
                                <w:sz w:val="24"/>
                                <w:szCs w:val="24"/>
                              </w:rPr>
                              <w:t xml:space="preserve">Basic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Programming (</w:t>
                            </w:r>
                            <w:r w:rsidR="00FF267C">
                              <w:rPr>
                                <w:sz w:val="24"/>
                                <w:szCs w:val="24"/>
                              </w:rPr>
                              <w:t xml:space="preserve">C++, </w:t>
                            </w:r>
                            <w:proofErr w:type="spellStart"/>
                            <w:r w:rsidR="00FF267C">
                              <w:rPr>
                                <w:sz w:val="24"/>
                                <w:szCs w:val="24"/>
                              </w:rPr>
                              <w:t>C#,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7E410C" w:rsidRPr="00801DA4">
                              <w:rPr>
                                <w:sz w:val="24"/>
                                <w:szCs w:val="24"/>
                              </w:rPr>
                              <w:t xml:space="preserve"> Visual Basic,</w:t>
                            </w:r>
                            <w:r w:rsidR="0093310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HTML/CSS, PHP</w:t>
                            </w:r>
                            <w:r w:rsidR="003536D9">
                              <w:rPr>
                                <w:sz w:val="24"/>
                                <w:szCs w:val="24"/>
                              </w:rPr>
                              <w:t>, MySQL</w:t>
                            </w:r>
                            <w:r w:rsidR="007E410C" w:rsidRPr="00801DA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7E410C" w:rsidRPr="00801DA4" w:rsidRDefault="007E410C" w:rsidP="007E410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01DA4">
                              <w:rPr>
                                <w:sz w:val="24"/>
                                <w:szCs w:val="24"/>
                              </w:rPr>
                              <w:t xml:space="preserve">-Microsoft Office (MS Word, Excel, </w:t>
                            </w:r>
                            <w:proofErr w:type="spellStart"/>
                            <w:r w:rsidRPr="00801DA4">
                              <w:rPr>
                                <w:sz w:val="24"/>
                                <w:szCs w:val="24"/>
                              </w:rPr>
                              <w:t>Powerpoint</w:t>
                            </w:r>
                            <w:proofErr w:type="spellEnd"/>
                            <w:r w:rsidRPr="00801DA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01DA4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801DA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7E410C" w:rsidRDefault="00E515F1" w:rsidP="00FF267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-Macromedia Flash 8</w:t>
                            </w:r>
                          </w:p>
                          <w:p w:rsidR="00FF267C" w:rsidRPr="00FF267C" w:rsidRDefault="00FF267C" w:rsidP="00FF267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-Basic Knowledge in SAP Business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303.55pt;margin-top:.1pt;width:354.75pt;height:99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" strokecolor="white [3212]">
                <v:textbox>
                  <w:txbxContent>
                    <w:p w:rsidR="007E410C" w:rsidRPr="00801DA4" w:rsidRDefault="007E410C" w:rsidP="007E410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01DA4">
                        <w:rPr>
                          <w:sz w:val="24"/>
                          <w:szCs w:val="24"/>
                        </w:rPr>
                        <w:t xml:space="preserve">-Hardware troubleshooting </w:t>
                      </w:r>
                    </w:p>
                    <w:p w:rsidR="007E410C" w:rsidRPr="00801DA4" w:rsidRDefault="00E515F1" w:rsidP="007E410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="005617D6">
                        <w:rPr>
                          <w:sz w:val="24"/>
                          <w:szCs w:val="24"/>
                        </w:rPr>
                        <w:t xml:space="preserve">Basic </w:t>
                      </w:r>
                      <w:r>
                        <w:rPr>
                          <w:sz w:val="24"/>
                          <w:szCs w:val="24"/>
                        </w:rPr>
                        <w:t>Programming (</w:t>
                      </w:r>
                      <w:r w:rsidR="00FF267C">
                        <w:rPr>
                          <w:sz w:val="24"/>
                          <w:szCs w:val="24"/>
                        </w:rPr>
                        <w:t xml:space="preserve">C++, </w:t>
                      </w:r>
                      <w:proofErr w:type="spellStart"/>
                      <w:r w:rsidR="00FF267C">
                        <w:rPr>
                          <w:sz w:val="24"/>
                          <w:szCs w:val="24"/>
                        </w:rPr>
                        <w:t>C#,</w:t>
                      </w:r>
                      <w:r>
                        <w:rPr>
                          <w:sz w:val="24"/>
                          <w:szCs w:val="24"/>
                        </w:rPr>
                        <w:t>Java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</w:t>
                      </w:r>
                      <w:r w:rsidR="007E410C" w:rsidRPr="00801DA4">
                        <w:rPr>
                          <w:sz w:val="24"/>
                          <w:szCs w:val="24"/>
                        </w:rPr>
                        <w:t xml:space="preserve"> Visual Basic,</w:t>
                      </w:r>
                      <w:r w:rsidR="0093310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HTML/CSS, PHP</w:t>
                      </w:r>
                      <w:r w:rsidR="003536D9">
                        <w:rPr>
                          <w:sz w:val="24"/>
                          <w:szCs w:val="24"/>
                        </w:rPr>
                        <w:t>, MySQL</w:t>
                      </w:r>
                      <w:r w:rsidR="007E410C" w:rsidRPr="00801DA4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7E410C" w:rsidRPr="00801DA4" w:rsidRDefault="007E410C" w:rsidP="007E410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01DA4">
                        <w:rPr>
                          <w:sz w:val="24"/>
                          <w:szCs w:val="24"/>
                        </w:rPr>
                        <w:t xml:space="preserve">-Microsoft Office (MS Word, Excel, </w:t>
                      </w:r>
                      <w:proofErr w:type="spellStart"/>
                      <w:r w:rsidRPr="00801DA4">
                        <w:rPr>
                          <w:sz w:val="24"/>
                          <w:szCs w:val="24"/>
                        </w:rPr>
                        <w:t>Powerpoint</w:t>
                      </w:r>
                      <w:proofErr w:type="spellEnd"/>
                      <w:r w:rsidRPr="00801DA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01DA4"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801DA4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7E410C" w:rsidRDefault="00E515F1" w:rsidP="00FF267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-Macromedia Flash 8</w:t>
                      </w:r>
                    </w:p>
                    <w:p w:rsidR="00FF267C" w:rsidRPr="00FF267C" w:rsidRDefault="00FF267C" w:rsidP="00FF267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-Basic Knowledge in SAP Business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2355" w:rsidRDefault="007E410C" w:rsidP="00072355">
      <w:pPr>
        <w:pStyle w:val="NoSpacing"/>
        <w:rPr>
          <w:b/>
        </w:rPr>
      </w:pPr>
      <w:r>
        <w:rPr>
          <w:b/>
        </w:rPr>
        <w:t xml:space="preserve">TECHNICAL SKILLS              </w:t>
      </w:r>
      <w:r w:rsidRPr="00072355">
        <w:t xml:space="preserve"> </w:t>
      </w:r>
    </w:p>
    <w:p w:rsidR="00CC797A" w:rsidRDefault="00CC797A" w:rsidP="00CC797A">
      <w:pPr>
        <w:pStyle w:val="NoSpacing"/>
        <w:jc w:val="both"/>
        <w:rPr>
          <w:b/>
        </w:rPr>
      </w:pPr>
    </w:p>
    <w:p w:rsidR="00CC797A" w:rsidRDefault="00CC797A" w:rsidP="00CC797A">
      <w:pPr>
        <w:pStyle w:val="NoSpacing"/>
        <w:jc w:val="both"/>
        <w:rPr>
          <w:b/>
        </w:rPr>
      </w:pPr>
    </w:p>
    <w:p w:rsidR="00CC797A" w:rsidRDefault="00CC797A" w:rsidP="00CC797A">
      <w:pPr>
        <w:pStyle w:val="NoSpacing"/>
        <w:jc w:val="both"/>
        <w:rPr>
          <w:b/>
        </w:rPr>
      </w:pPr>
    </w:p>
    <w:p w:rsidR="00CC797A" w:rsidRDefault="00CC797A" w:rsidP="00CC797A">
      <w:pPr>
        <w:pStyle w:val="NoSpacing"/>
        <w:jc w:val="both"/>
        <w:rPr>
          <w:b/>
        </w:rPr>
      </w:pPr>
    </w:p>
    <w:p w:rsidR="003536D9" w:rsidRDefault="003536D9" w:rsidP="00CC797A">
      <w:pPr>
        <w:pStyle w:val="NoSpacing"/>
        <w:jc w:val="both"/>
        <w:rPr>
          <w:b/>
        </w:rPr>
      </w:pPr>
    </w:p>
    <w:p w:rsidR="003536D9" w:rsidRDefault="00C41801" w:rsidP="00CC797A">
      <w:pPr>
        <w:pStyle w:val="NoSpacing"/>
        <w:jc w:val="both"/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CA3DFF" wp14:editId="1BB95281">
                <wp:simplePos x="0" y="0"/>
                <wp:positionH relativeFrom="column">
                  <wp:posOffset>1401445</wp:posOffset>
                </wp:positionH>
                <wp:positionV relativeFrom="paragraph">
                  <wp:posOffset>62063</wp:posOffset>
                </wp:positionV>
                <wp:extent cx="4238625" cy="809625"/>
                <wp:effectExtent l="0" t="0" r="28575" b="2857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97A" w:rsidRPr="00801DA4" w:rsidRDefault="00CC797A" w:rsidP="00CC797A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01DA4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E515F1">
                              <w:rPr>
                                <w:sz w:val="24"/>
                                <w:szCs w:val="24"/>
                              </w:rPr>
                              <w:t>Verbal and written</w:t>
                            </w:r>
                            <w:r w:rsidRPr="00801DA4">
                              <w:rPr>
                                <w:sz w:val="24"/>
                                <w:szCs w:val="24"/>
                              </w:rPr>
                              <w:t xml:space="preserve"> communication skills</w:t>
                            </w:r>
                          </w:p>
                          <w:p w:rsidR="00CC797A" w:rsidRPr="00801DA4" w:rsidRDefault="00CC797A" w:rsidP="00CC797A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01DA4">
                              <w:rPr>
                                <w:sz w:val="24"/>
                                <w:szCs w:val="24"/>
                              </w:rPr>
                              <w:t>-Ability to work independently or as part of a team</w:t>
                            </w:r>
                          </w:p>
                          <w:p w:rsidR="00CC797A" w:rsidRPr="00801DA4" w:rsidRDefault="00CC797A" w:rsidP="00CC797A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01DA4">
                              <w:rPr>
                                <w:sz w:val="24"/>
                                <w:szCs w:val="24"/>
                              </w:rPr>
                              <w:t xml:space="preserve">-Proven leadership skills and ability to motivate                          </w:t>
                            </w:r>
                          </w:p>
                          <w:p w:rsidR="00CC797A" w:rsidRPr="005C4405" w:rsidRDefault="00E515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4405">
                              <w:rPr>
                                <w:sz w:val="24"/>
                                <w:szCs w:val="24"/>
                              </w:rPr>
                              <w:t>-Fast Learner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A3DFF" id="Text Box 6" o:spid="_x0000_s1028" type="#_x0000_t202" style="position:absolute;left:0;text-align:left;margin-left:110.35pt;margin-top:4.9pt;width:333.75pt;height:6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" strokecolor="white [3212]">
                <v:textbox>
                  <w:txbxContent>
                    <w:p w:rsidR="00CC797A" w:rsidRPr="00801DA4" w:rsidRDefault="00CC797A" w:rsidP="00CC797A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 w:rsidRPr="00801DA4">
                        <w:rPr>
                          <w:sz w:val="24"/>
                          <w:szCs w:val="24"/>
                        </w:rPr>
                        <w:t>-</w:t>
                      </w:r>
                      <w:r w:rsidR="00E515F1">
                        <w:rPr>
                          <w:sz w:val="24"/>
                          <w:szCs w:val="24"/>
                        </w:rPr>
                        <w:t>Verbal and written</w:t>
                      </w:r>
                      <w:r w:rsidRPr="00801DA4">
                        <w:rPr>
                          <w:sz w:val="24"/>
                          <w:szCs w:val="24"/>
                        </w:rPr>
                        <w:t xml:space="preserve"> communication skills</w:t>
                      </w:r>
                    </w:p>
                    <w:p w:rsidR="00CC797A" w:rsidRPr="00801DA4" w:rsidRDefault="00CC797A" w:rsidP="00CC797A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 w:rsidRPr="00801DA4">
                        <w:rPr>
                          <w:sz w:val="24"/>
                          <w:szCs w:val="24"/>
                        </w:rPr>
                        <w:t>-Ability to work independently or as part of a team</w:t>
                      </w:r>
                    </w:p>
                    <w:p w:rsidR="00CC797A" w:rsidRPr="00801DA4" w:rsidRDefault="00CC797A" w:rsidP="00CC797A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 w:rsidRPr="00801DA4">
                        <w:rPr>
                          <w:sz w:val="24"/>
                          <w:szCs w:val="24"/>
                        </w:rPr>
                        <w:t xml:space="preserve">-Proven leadership skills and ability to motivate                          </w:t>
                      </w:r>
                    </w:p>
                    <w:p w:rsidR="00CC797A" w:rsidRPr="005C4405" w:rsidRDefault="00E515F1">
                      <w:pPr>
                        <w:rPr>
                          <w:sz w:val="24"/>
                          <w:szCs w:val="24"/>
                        </w:rPr>
                      </w:pPr>
                      <w:r w:rsidRPr="005C4405">
                        <w:rPr>
                          <w:sz w:val="24"/>
                          <w:szCs w:val="24"/>
                        </w:rPr>
                        <w:t>-Fast Learner</w:t>
                      </w:r>
                    </w:p>
                  </w:txbxContent>
                </v:textbox>
              </v:shape>
            </w:pict>
          </mc:Fallback>
        </mc:AlternateContent>
      </w:r>
    </w:p>
    <w:p w:rsidR="00E515F1" w:rsidRDefault="00E515F1" w:rsidP="00CC797A">
      <w:pPr>
        <w:pStyle w:val="NoSpacing"/>
        <w:jc w:val="both"/>
        <w:rPr>
          <w:b/>
        </w:rPr>
      </w:pPr>
    </w:p>
    <w:p w:rsidR="00072355" w:rsidRDefault="00072355" w:rsidP="00CC797A">
      <w:pPr>
        <w:pStyle w:val="NoSpacing"/>
        <w:jc w:val="both"/>
      </w:pPr>
      <w:r w:rsidRPr="00072355">
        <w:rPr>
          <w:b/>
        </w:rPr>
        <w:t xml:space="preserve">PERSONAL SKILLS                </w:t>
      </w:r>
    </w:p>
    <w:p w:rsidR="00072355" w:rsidRDefault="00072355" w:rsidP="00072355">
      <w:pPr>
        <w:pStyle w:val="NoSpacing"/>
      </w:pPr>
    </w:p>
    <w:p w:rsidR="00CC797A" w:rsidRDefault="00CC797A" w:rsidP="00CC797A">
      <w:pPr>
        <w:pStyle w:val="NoSpacing"/>
        <w:tabs>
          <w:tab w:val="left" w:pos="2407"/>
        </w:tabs>
        <w:jc w:val="both"/>
        <w:rPr>
          <w:b/>
        </w:rPr>
      </w:pPr>
    </w:p>
    <w:p w:rsidR="00600D98" w:rsidRDefault="00600D98" w:rsidP="00CC797A">
      <w:pPr>
        <w:pStyle w:val="NoSpacing"/>
        <w:tabs>
          <w:tab w:val="left" w:pos="2407"/>
        </w:tabs>
        <w:jc w:val="both"/>
        <w:rPr>
          <w:b/>
        </w:rPr>
      </w:pPr>
    </w:p>
    <w:p w:rsidR="00CC797A" w:rsidRDefault="00C41801" w:rsidP="00CC797A">
      <w:pPr>
        <w:pStyle w:val="NoSpacing"/>
        <w:tabs>
          <w:tab w:val="left" w:pos="2407"/>
        </w:tabs>
        <w:jc w:val="both"/>
        <w:rPr>
          <w:b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164F9C" wp14:editId="48F8F873">
                <wp:simplePos x="0" y="0"/>
                <wp:positionH relativeFrom="column">
                  <wp:posOffset>1385570</wp:posOffset>
                </wp:positionH>
                <wp:positionV relativeFrom="paragraph">
                  <wp:posOffset>18415</wp:posOffset>
                </wp:positionV>
                <wp:extent cx="4020185" cy="1982470"/>
                <wp:effectExtent l="0" t="0" r="19050" b="17780"/>
                <wp:wrapSquare wrapText="bothSides"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0185" cy="198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97A" w:rsidRPr="00C41801" w:rsidRDefault="00E515F1" w:rsidP="00CC797A">
                            <w:pPr>
                              <w:pStyle w:val="NoSpacing"/>
                              <w:tabs>
                                <w:tab w:val="left" w:pos="2407"/>
                              </w:tabs>
                              <w:jc w:val="both"/>
                              <w:rPr>
                                <w:b/>
                                <w:szCs w:val="24"/>
                              </w:rPr>
                            </w:pPr>
                            <w:r w:rsidRPr="00C41801">
                              <w:rPr>
                                <w:b/>
                                <w:szCs w:val="24"/>
                              </w:rPr>
                              <w:t>Bachelor of Science</w:t>
                            </w:r>
                            <w:r w:rsidR="00D54658">
                              <w:rPr>
                                <w:b/>
                                <w:szCs w:val="24"/>
                              </w:rPr>
                              <w:t xml:space="preserve"> in Information Technology (2014 – 2018</w:t>
                            </w:r>
                            <w:r w:rsidR="00CC797A" w:rsidRPr="00C41801">
                              <w:rPr>
                                <w:b/>
                                <w:szCs w:val="24"/>
                              </w:rPr>
                              <w:t>)</w:t>
                            </w:r>
                          </w:p>
                          <w:p w:rsidR="00CC797A" w:rsidRPr="00C41801" w:rsidRDefault="00E515F1" w:rsidP="00CC797A">
                            <w:pPr>
                              <w:pStyle w:val="NoSpacing"/>
                              <w:tabs>
                                <w:tab w:val="left" w:pos="2407"/>
                              </w:tabs>
                              <w:jc w:val="both"/>
                              <w:rPr>
                                <w:szCs w:val="24"/>
                              </w:rPr>
                            </w:pPr>
                            <w:r w:rsidRPr="00C41801">
                              <w:rPr>
                                <w:szCs w:val="24"/>
                              </w:rPr>
                              <w:t xml:space="preserve">University of </w:t>
                            </w:r>
                            <w:proofErr w:type="spellStart"/>
                            <w:r w:rsidRPr="00C41801">
                              <w:rPr>
                                <w:szCs w:val="24"/>
                              </w:rPr>
                              <w:t>Batangas</w:t>
                            </w:r>
                            <w:proofErr w:type="spellEnd"/>
                            <w:r w:rsidRPr="00C4180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41801">
                              <w:rPr>
                                <w:szCs w:val="24"/>
                              </w:rPr>
                              <w:t>Lipa</w:t>
                            </w:r>
                            <w:proofErr w:type="spellEnd"/>
                            <w:r w:rsidRPr="00C41801">
                              <w:rPr>
                                <w:szCs w:val="24"/>
                              </w:rPr>
                              <w:t xml:space="preserve"> Campus</w:t>
                            </w:r>
                          </w:p>
                          <w:p w:rsidR="00BC2CE2" w:rsidRPr="00C41801" w:rsidRDefault="00BC2CE2" w:rsidP="00BC2CE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szCs w:val="24"/>
                              </w:rPr>
                            </w:pPr>
                            <w:proofErr w:type="spellStart"/>
                            <w:r w:rsidRPr="00C41801">
                              <w:rPr>
                                <w:szCs w:val="24"/>
                              </w:rPr>
                              <w:t>Maraouy-Balete</w:t>
                            </w:r>
                            <w:proofErr w:type="spellEnd"/>
                            <w:r w:rsidRPr="00C41801">
                              <w:rPr>
                                <w:szCs w:val="24"/>
                              </w:rPr>
                              <w:t xml:space="preserve"> Road </w:t>
                            </w:r>
                            <w:proofErr w:type="spellStart"/>
                            <w:r w:rsidRPr="00C41801">
                              <w:rPr>
                                <w:szCs w:val="24"/>
                              </w:rPr>
                              <w:t>Balintawak</w:t>
                            </w:r>
                            <w:proofErr w:type="spellEnd"/>
                            <w:r w:rsidRPr="00C41801">
                              <w:rPr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617D6" w:rsidRPr="00C41801">
                              <w:rPr>
                                <w:szCs w:val="24"/>
                              </w:rPr>
                              <w:t>Lipa</w:t>
                            </w:r>
                            <w:proofErr w:type="spellEnd"/>
                            <w:r w:rsidR="005617D6" w:rsidRPr="00C41801">
                              <w:rPr>
                                <w:szCs w:val="24"/>
                              </w:rPr>
                              <w:t xml:space="preserve"> Ci</w:t>
                            </w:r>
                            <w:r w:rsidRPr="00C41801">
                              <w:rPr>
                                <w:szCs w:val="24"/>
                              </w:rPr>
                              <w:t>ty</w:t>
                            </w:r>
                          </w:p>
                          <w:p w:rsidR="00BC2CE2" w:rsidRPr="00C41801" w:rsidRDefault="00BC2CE2" w:rsidP="00BC2CE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:rsidR="00C41801" w:rsidRPr="00C41801" w:rsidRDefault="00B108BB" w:rsidP="00BC2CE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Information and Communication Technology (ICT)</w:t>
                            </w:r>
                            <w:r w:rsidR="00C41801" w:rsidRPr="00C41801">
                              <w:rPr>
                                <w:b/>
                                <w:szCs w:val="24"/>
                              </w:rPr>
                              <w:t xml:space="preserve"> (2012-2013)</w:t>
                            </w:r>
                          </w:p>
                          <w:p w:rsidR="00C41801" w:rsidRPr="00C41801" w:rsidRDefault="00D54658" w:rsidP="00BC2CE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Lasalle</w:t>
                            </w:r>
                            <w:proofErr w:type="spellEnd"/>
                          </w:p>
                          <w:p w:rsidR="00C41801" w:rsidRPr="00C41801" w:rsidRDefault="00C41801" w:rsidP="00BC2CE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szCs w:val="24"/>
                              </w:rPr>
                            </w:pPr>
                            <w:proofErr w:type="spellStart"/>
                            <w:r w:rsidRPr="00C41801">
                              <w:rPr>
                                <w:szCs w:val="24"/>
                              </w:rPr>
                              <w:t>Lipa</w:t>
                            </w:r>
                            <w:proofErr w:type="spellEnd"/>
                            <w:r w:rsidRPr="00C41801">
                              <w:rPr>
                                <w:szCs w:val="24"/>
                              </w:rPr>
                              <w:t xml:space="preserve"> City</w:t>
                            </w:r>
                          </w:p>
                          <w:p w:rsidR="00C41801" w:rsidRPr="00C41801" w:rsidRDefault="00C41801" w:rsidP="00BC2CE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BC2CE2" w:rsidRPr="00C41801" w:rsidRDefault="00D142DA" w:rsidP="00BC2CE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Holy Trinity School</w:t>
                            </w:r>
                            <w:r w:rsidR="00151607">
                              <w:rPr>
                                <w:b/>
                                <w:szCs w:val="24"/>
                              </w:rPr>
                              <w:t xml:space="preserve"> (2008</w:t>
                            </w:r>
                            <w:r w:rsidR="004E68B3" w:rsidRPr="00C41801">
                              <w:rPr>
                                <w:b/>
                                <w:szCs w:val="24"/>
                              </w:rPr>
                              <w:t xml:space="preserve"> – 2012</w:t>
                            </w:r>
                            <w:r w:rsidR="00BC2CE2" w:rsidRPr="00C41801">
                              <w:rPr>
                                <w:b/>
                                <w:szCs w:val="24"/>
                              </w:rPr>
                              <w:t>)</w:t>
                            </w:r>
                          </w:p>
                          <w:p w:rsidR="00BC2CE2" w:rsidRPr="00C41801" w:rsidRDefault="00D142DA" w:rsidP="00BC2CE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Mataasnakahoy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Batangas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Branch </w:t>
                            </w:r>
                          </w:p>
                          <w:p w:rsidR="004E68B3" w:rsidRPr="00801DA4" w:rsidRDefault="004E68B3" w:rsidP="00BC2CE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64F9C" id="Text Box 7" o:spid="_x0000_s1029" type="#_x0000_t202" style="position:absolute;left:0;text-align:left;margin-left:109.1pt;margin-top:1.45pt;width:316.55pt;height:156.1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" strokecolor="white [3212]">
                <v:textbox>
                  <w:txbxContent>
                    <w:p w:rsidR="00CC797A" w:rsidRPr="00C41801" w:rsidRDefault="00E515F1" w:rsidP="00CC797A">
                      <w:pPr>
                        <w:pStyle w:val="NoSpacing"/>
                        <w:tabs>
                          <w:tab w:val="left" w:pos="2407"/>
                        </w:tabs>
                        <w:jc w:val="both"/>
                        <w:rPr>
                          <w:b/>
                          <w:szCs w:val="24"/>
                        </w:rPr>
                      </w:pPr>
                      <w:r w:rsidRPr="00C41801">
                        <w:rPr>
                          <w:b/>
                          <w:szCs w:val="24"/>
                        </w:rPr>
                        <w:t>Bachelor of Science</w:t>
                      </w:r>
                      <w:r w:rsidR="00D54658">
                        <w:rPr>
                          <w:b/>
                          <w:szCs w:val="24"/>
                        </w:rPr>
                        <w:t xml:space="preserve"> in Information Technology (2014 – 2018</w:t>
                      </w:r>
                      <w:r w:rsidR="00CC797A" w:rsidRPr="00C41801">
                        <w:rPr>
                          <w:b/>
                          <w:szCs w:val="24"/>
                        </w:rPr>
                        <w:t>)</w:t>
                      </w:r>
                    </w:p>
                    <w:p w:rsidR="00CC797A" w:rsidRPr="00C41801" w:rsidRDefault="00E515F1" w:rsidP="00CC797A">
                      <w:pPr>
                        <w:pStyle w:val="NoSpacing"/>
                        <w:tabs>
                          <w:tab w:val="left" w:pos="2407"/>
                        </w:tabs>
                        <w:jc w:val="both"/>
                        <w:rPr>
                          <w:szCs w:val="24"/>
                        </w:rPr>
                      </w:pPr>
                      <w:r w:rsidRPr="00C41801">
                        <w:rPr>
                          <w:szCs w:val="24"/>
                        </w:rPr>
                        <w:t xml:space="preserve">University of </w:t>
                      </w:r>
                      <w:proofErr w:type="spellStart"/>
                      <w:r w:rsidRPr="00C41801">
                        <w:rPr>
                          <w:szCs w:val="24"/>
                        </w:rPr>
                        <w:t>Batangas</w:t>
                      </w:r>
                      <w:proofErr w:type="spellEnd"/>
                      <w:r w:rsidRPr="00C4180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C41801">
                        <w:rPr>
                          <w:szCs w:val="24"/>
                        </w:rPr>
                        <w:t>Lipa</w:t>
                      </w:r>
                      <w:proofErr w:type="spellEnd"/>
                      <w:r w:rsidRPr="00C41801">
                        <w:rPr>
                          <w:szCs w:val="24"/>
                        </w:rPr>
                        <w:t xml:space="preserve"> Campus</w:t>
                      </w:r>
                    </w:p>
                    <w:p w:rsidR="00BC2CE2" w:rsidRPr="00C41801" w:rsidRDefault="00BC2CE2" w:rsidP="00BC2CE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szCs w:val="24"/>
                        </w:rPr>
                      </w:pPr>
                      <w:proofErr w:type="spellStart"/>
                      <w:r w:rsidRPr="00C41801">
                        <w:rPr>
                          <w:szCs w:val="24"/>
                        </w:rPr>
                        <w:t>Maraouy-Balete</w:t>
                      </w:r>
                      <w:proofErr w:type="spellEnd"/>
                      <w:r w:rsidRPr="00C41801">
                        <w:rPr>
                          <w:szCs w:val="24"/>
                        </w:rPr>
                        <w:t xml:space="preserve"> Road </w:t>
                      </w:r>
                      <w:proofErr w:type="spellStart"/>
                      <w:r w:rsidRPr="00C41801">
                        <w:rPr>
                          <w:szCs w:val="24"/>
                        </w:rPr>
                        <w:t>Balintawak</w:t>
                      </w:r>
                      <w:proofErr w:type="spellEnd"/>
                      <w:r w:rsidRPr="00C41801">
                        <w:rPr>
                          <w:szCs w:val="24"/>
                        </w:rPr>
                        <w:t xml:space="preserve">, </w:t>
                      </w:r>
                      <w:proofErr w:type="spellStart"/>
                      <w:r w:rsidR="005617D6" w:rsidRPr="00C41801">
                        <w:rPr>
                          <w:szCs w:val="24"/>
                        </w:rPr>
                        <w:t>Lipa</w:t>
                      </w:r>
                      <w:proofErr w:type="spellEnd"/>
                      <w:r w:rsidR="005617D6" w:rsidRPr="00C41801">
                        <w:rPr>
                          <w:szCs w:val="24"/>
                        </w:rPr>
                        <w:t xml:space="preserve"> Ci</w:t>
                      </w:r>
                      <w:r w:rsidRPr="00C41801">
                        <w:rPr>
                          <w:szCs w:val="24"/>
                        </w:rPr>
                        <w:t>ty</w:t>
                      </w:r>
                    </w:p>
                    <w:p w:rsidR="00BC2CE2" w:rsidRPr="00C41801" w:rsidRDefault="00BC2CE2" w:rsidP="00BC2CE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szCs w:val="24"/>
                        </w:rPr>
                      </w:pPr>
                    </w:p>
                    <w:p w:rsidR="00C41801" w:rsidRPr="00C41801" w:rsidRDefault="00B108BB" w:rsidP="00BC2CE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Information and Communication Technology (ICT)</w:t>
                      </w:r>
                      <w:r w:rsidR="00C41801" w:rsidRPr="00C41801">
                        <w:rPr>
                          <w:b/>
                          <w:szCs w:val="24"/>
                        </w:rPr>
                        <w:t xml:space="preserve"> (2012-2013)</w:t>
                      </w:r>
                    </w:p>
                    <w:p w:rsidR="00C41801" w:rsidRPr="00C41801" w:rsidRDefault="00D54658" w:rsidP="00BC2CE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De </w:t>
                      </w:r>
                      <w:proofErr w:type="spellStart"/>
                      <w:r>
                        <w:rPr>
                          <w:szCs w:val="24"/>
                        </w:rPr>
                        <w:t>Lasalle</w:t>
                      </w:r>
                      <w:proofErr w:type="spellEnd"/>
                    </w:p>
                    <w:p w:rsidR="00C41801" w:rsidRPr="00C41801" w:rsidRDefault="00C41801" w:rsidP="00BC2CE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szCs w:val="24"/>
                        </w:rPr>
                      </w:pPr>
                      <w:proofErr w:type="spellStart"/>
                      <w:r w:rsidRPr="00C41801">
                        <w:rPr>
                          <w:szCs w:val="24"/>
                        </w:rPr>
                        <w:t>Lipa</w:t>
                      </w:r>
                      <w:proofErr w:type="spellEnd"/>
                      <w:r w:rsidRPr="00C41801">
                        <w:rPr>
                          <w:szCs w:val="24"/>
                        </w:rPr>
                        <w:t xml:space="preserve"> City</w:t>
                      </w:r>
                    </w:p>
                    <w:p w:rsidR="00C41801" w:rsidRPr="00C41801" w:rsidRDefault="00C41801" w:rsidP="00BC2CE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b/>
                          <w:szCs w:val="24"/>
                        </w:rPr>
                      </w:pPr>
                    </w:p>
                    <w:p w:rsidR="00BC2CE2" w:rsidRPr="00C41801" w:rsidRDefault="00D142DA" w:rsidP="00BC2CE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Holy Trinity School</w:t>
                      </w:r>
                      <w:r w:rsidR="00151607">
                        <w:rPr>
                          <w:b/>
                          <w:szCs w:val="24"/>
                        </w:rPr>
                        <w:t xml:space="preserve"> (2008</w:t>
                      </w:r>
                      <w:r w:rsidR="004E68B3" w:rsidRPr="00C41801">
                        <w:rPr>
                          <w:b/>
                          <w:szCs w:val="24"/>
                        </w:rPr>
                        <w:t xml:space="preserve"> – 2012</w:t>
                      </w:r>
                      <w:r w:rsidR="00BC2CE2" w:rsidRPr="00C41801">
                        <w:rPr>
                          <w:b/>
                          <w:szCs w:val="24"/>
                        </w:rPr>
                        <w:t>)</w:t>
                      </w:r>
                    </w:p>
                    <w:p w:rsidR="00BC2CE2" w:rsidRPr="00C41801" w:rsidRDefault="00D142DA" w:rsidP="00BC2CE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szCs w:val="24"/>
                        </w:rPr>
                      </w:pPr>
                      <w:proofErr w:type="spellStart"/>
                      <w:r>
                        <w:rPr>
                          <w:szCs w:val="24"/>
                        </w:rPr>
                        <w:t>Mataasnakahoy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Batangas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Branch </w:t>
                      </w:r>
                    </w:p>
                    <w:p w:rsidR="004E68B3" w:rsidRPr="00801DA4" w:rsidRDefault="004E68B3" w:rsidP="00BC2CE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4405" w:rsidRDefault="005C4405" w:rsidP="00CC797A">
      <w:pPr>
        <w:pStyle w:val="NoSpacing"/>
        <w:tabs>
          <w:tab w:val="left" w:pos="2407"/>
        </w:tabs>
        <w:jc w:val="both"/>
        <w:rPr>
          <w:b/>
        </w:rPr>
      </w:pPr>
    </w:p>
    <w:p w:rsidR="00CC797A" w:rsidRDefault="00CC797A" w:rsidP="00CC797A">
      <w:pPr>
        <w:pStyle w:val="NoSpacing"/>
        <w:tabs>
          <w:tab w:val="left" w:pos="2407"/>
        </w:tabs>
        <w:jc w:val="both"/>
        <w:rPr>
          <w:b/>
        </w:rPr>
      </w:pPr>
    </w:p>
    <w:p w:rsidR="00072355" w:rsidRDefault="00072355" w:rsidP="00072355">
      <w:pPr>
        <w:pStyle w:val="NoSpacing"/>
      </w:pPr>
      <w:r w:rsidRPr="00072355">
        <w:rPr>
          <w:b/>
        </w:rPr>
        <w:t>EDUCATION</w:t>
      </w:r>
      <w:r>
        <w:rPr>
          <w:b/>
        </w:rPr>
        <w:tab/>
      </w:r>
      <w:r w:rsidR="00CC797A">
        <w:rPr>
          <w:b/>
        </w:rPr>
        <w:t xml:space="preserve"> </w:t>
      </w:r>
    </w:p>
    <w:p w:rsidR="00CC797A" w:rsidRDefault="00CC797A" w:rsidP="00072355">
      <w:pPr>
        <w:pStyle w:val="NoSpacing"/>
        <w:tabs>
          <w:tab w:val="left" w:pos="2450"/>
        </w:tabs>
        <w:rPr>
          <w:b/>
        </w:rPr>
      </w:pPr>
    </w:p>
    <w:p w:rsidR="00CC797A" w:rsidRDefault="00CC797A" w:rsidP="00072355">
      <w:pPr>
        <w:pStyle w:val="NoSpacing"/>
        <w:tabs>
          <w:tab w:val="left" w:pos="2450"/>
        </w:tabs>
        <w:rPr>
          <w:b/>
        </w:rPr>
      </w:pPr>
    </w:p>
    <w:p w:rsidR="00E515F1" w:rsidRDefault="00933102" w:rsidP="00072355">
      <w:pPr>
        <w:pStyle w:val="NoSpacing"/>
        <w:tabs>
          <w:tab w:val="left" w:pos="2450"/>
        </w:tabs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4974590</wp:posOffset>
                </wp:positionH>
                <wp:positionV relativeFrom="paragraph">
                  <wp:posOffset>129540</wp:posOffset>
                </wp:positionV>
                <wp:extent cx="1692910" cy="272415"/>
                <wp:effectExtent l="2540" t="2540" r="0" b="127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91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48A" w:rsidRPr="0097448A" w:rsidRDefault="009744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391.7pt;margin-top:10.2pt;width:133.3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" filled="f" stroked="f">
                <v:textbox>
                  <w:txbxContent>
                    <w:p w:rsidR="0097448A" w:rsidRPr="0097448A" w:rsidRDefault="0097448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15F1" w:rsidRDefault="00E515F1" w:rsidP="00072355">
      <w:pPr>
        <w:pStyle w:val="NoSpacing"/>
        <w:tabs>
          <w:tab w:val="left" w:pos="2450"/>
        </w:tabs>
        <w:rPr>
          <w:b/>
        </w:rPr>
      </w:pPr>
    </w:p>
    <w:p w:rsidR="00E515F1" w:rsidRDefault="00E515F1" w:rsidP="00072355">
      <w:pPr>
        <w:pStyle w:val="NoSpacing"/>
        <w:tabs>
          <w:tab w:val="left" w:pos="2450"/>
        </w:tabs>
        <w:rPr>
          <w:b/>
        </w:rPr>
      </w:pPr>
    </w:p>
    <w:p w:rsidR="00D54658" w:rsidRDefault="00D54658" w:rsidP="00D54658">
      <w:pPr>
        <w:pStyle w:val="NoSpacing"/>
        <w:tabs>
          <w:tab w:val="left" w:pos="2450"/>
        </w:tabs>
        <w:rPr>
          <w:b/>
        </w:rPr>
      </w:pPr>
    </w:p>
    <w:p w:rsidR="00427E2F" w:rsidRDefault="00072355" w:rsidP="00CC797A">
      <w:pPr>
        <w:pStyle w:val="NoSpacing"/>
        <w:tabs>
          <w:tab w:val="left" w:pos="2450"/>
        </w:tabs>
      </w:pPr>
      <w:r>
        <w:rPr>
          <w:b/>
        </w:rPr>
        <w:tab/>
      </w:r>
    </w:p>
    <w:p w:rsidR="00CC797A" w:rsidRDefault="00CC797A" w:rsidP="00427E2F">
      <w:pPr>
        <w:pStyle w:val="NoSpacing"/>
        <w:tabs>
          <w:tab w:val="left" w:pos="2472"/>
        </w:tabs>
        <w:rPr>
          <w:b/>
        </w:rPr>
      </w:pPr>
    </w:p>
    <w:p w:rsidR="00FD30E3" w:rsidRDefault="00C41801" w:rsidP="00CC797A">
      <w:pPr>
        <w:pStyle w:val="NoSpacing"/>
        <w:tabs>
          <w:tab w:val="left" w:pos="2472"/>
        </w:tabs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57B3D2" wp14:editId="539A4F16">
                <wp:simplePos x="0" y="0"/>
                <wp:positionH relativeFrom="column">
                  <wp:posOffset>1419225</wp:posOffset>
                </wp:positionH>
                <wp:positionV relativeFrom="paragraph">
                  <wp:posOffset>135255</wp:posOffset>
                </wp:positionV>
                <wp:extent cx="4488180" cy="1017270"/>
                <wp:effectExtent l="0" t="0" r="26670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97A" w:rsidRPr="00933102" w:rsidRDefault="00933102" w:rsidP="00933102">
                            <w:pPr>
                              <w:tabs>
                                <w:tab w:val="left" w:pos="2611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3310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-GET I.T WIN I.T, 2017</w:t>
                            </w:r>
                            <w:r w:rsidRPr="00933102">
                              <w:rPr>
                                <w:sz w:val="24"/>
                                <w:szCs w:val="24"/>
                              </w:rPr>
                              <w:br/>
                              <w:t>-14</w:t>
                            </w:r>
                            <w:r w:rsidRPr="00933102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933102">
                              <w:rPr>
                                <w:sz w:val="24"/>
                                <w:szCs w:val="24"/>
                              </w:rPr>
                              <w:t xml:space="preserve"> Youth Congress on Information Technology (Y4IT), 2016</w:t>
                            </w:r>
                            <w:r w:rsidRPr="00933102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93310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-Tour de’ Creative Visited New Media Services Company, 2016</w:t>
                            </w:r>
                            <w:r w:rsidRPr="00933102">
                              <w:rPr>
                                <w:sz w:val="24"/>
                                <w:szCs w:val="24"/>
                              </w:rPr>
                              <w:br/>
                              <w:t>-13</w:t>
                            </w:r>
                            <w:r w:rsidRPr="00933102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933102">
                              <w:rPr>
                                <w:sz w:val="24"/>
                                <w:szCs w:val="24"/>
                              </w:rPr>
                              <w:t xml:space="preserve"> Youth Congress on Information Technology (Y4IT), 2015</w:t>
                            </w:r>
                            <w:r w:rsidRPr="00933102">
                              <w:rPr>
                                <w:sz w:val="24"/>
                                <w:szCs w:val="24"/>
                              </w:rPr>
                              <w:br/>
                              <w:t>-12</w:t>
                            </w:r>
                            <w:r w:rsidRPr="00933102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933102">
                              <w:rPr>
                                <w:sz w:val="24"/>
                                <w:szCs w:val="24"/>
                              </w:rPr>
                              <w:t xml:space="preserve"> Youth Congress on Information Technology (Y4IT), 2014</w:t>
                            </w:r>
                            <w:r w:rsidR="00CC797A" w:rsidRPr="0093310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C797A" w:rsidRDefault="00CC79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7B3D2" id="Text Box 9" o:spid="_x0000_s1031" type="#_x0000_t202" style="position:absolute;margin-left:111.75pt;margin-top:10.65pt;width:353.4pt;height:8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" strokecolor="white [3212]">
                <v:textbox>
                  <w:txbxContent>
                    <w:p w:rsidR="00CC797A" w:rsidRPr="00933102" w:rsidRDefault="00933102" w:rsidP="00933102">
                      <w:pPr>
                        <w:tabs>
                          <w:tab w:val="left" w:pos="2611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933102">
                        <w:rPr>
                          <w:rFonts w:cs="Times New Roman"/>
                          <w:sz w:val="24"/>
                          <w:szCs w:val="24"/>
                        </w:rPr>
                        <w:t>-GET I.T WIN I.T, 2017</w:t>
                      </w:r>
                      <w:r w:rsidRPr="00933102">
                        <w:rPr>
                          <w:sz w:val="24"/>
                          <w:szCs w:val="24"/>
                        </w:rPr>
                        <w:br/>
                        <w:t>-14</w:t>
                      </w:r>
                      <w:r w:rsidRPr="00933102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933102">
                        <w:rPr>
                          <w:sz w:val="24"/>
                          <w:szCs w:val="24"/>
                        </w:rPr>
                        <w:t xml:space="preserve"> Youth Congress on Information Technology (Y4IT), 2016</w:t>
                      </w:r>
                      <w:r w:rsidRPr="00933102">
                        <w:rPr>
                          <w:sz w:val="24"/>
                          <w:szCs w:val="24"/>
                        </w:rPr>
                        <w:br/>
                      </w:r>
                      <w:r w:rsidRPr="00933102">
                        <w:rPr>
                          <w:rFonts w:cs="Times New Roman"/>
                          <w:sz w:val="24"/>
                          <w:szCs w:val="24"/>
                        </w:rPr>
                        <w:t>-Tour de’ Creative Visited New Media Services Company, 2016</w:t>
                      </w:r>
                      <w:r w:rsidRPr="00933102">
                        <w:rPr>
                          <w:sz w:val="24"/>
                          <w:szCs w:val="24"/>
                        </w:rPr>
                        <w:br/>
                        <w:t>-13</w:t>
                      </w:r>
                      <w:r w:rsidRPr="00933102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933102">
                        <w:rPr>
                          <w:sz w:val="24"/>
                          <w:szCs w:val="24"/>
                        </w:rPr>
                        <w:t xml:space="preserve"> Youth Congress on Information Technology (Y4IT), 2015</w:t>
                      </w:r>
                      <w:r w:rsidRPr="00933102">
                        <w:rPr>
                          <w:sz w:val="24"/>
                          <w:szCs w:val="24"/>
                        </w:rPr>
                        <w:br/>
                        <w:t>-12</w:t>
                      </w:r>
                      <w:r w:rsidRPr="00933102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933102">
                        <w:rPr>
                          <w:sz w:val="24"/>
                          <w:szCs w:val="24"/>
                        </w:rPr>
                        <w:t xml:space="preserve"> Youth Congress on Information Technology (Y4IT), 2014</w:t>
                      </w:r>
                      <w:r w:rsidR="00CC797A" w:rsidRPr="00933102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CC797A" w:rsidRDefault="00CC797A"/>
                  </w:txbxContent>
                </v:textbox>
              </v:shape>
            </w:pict>
          </mc:Fallback>
        </mc:AlternateContent>
      </w:r>
    </w:p>
    <w:p w:rsidR="00BC2CE2" w:rsidRPr="00BC2CE2" w:rsidRDefault="00A7216D" w:rsidP="00CC797A">
      <w:pPr>
        <w:pStyle w:val="NoSpacing"/>
        <w:tabs>
          <w:tab w:val="left" w:pos="2472"/>
        </w:tabs>
        <w:rPr>
          <w:b/>
        </w:rPr>
      </w:pPr>
      <w:r>
        <w:rPr>
          <w:b/>
        </w:rPr>
        <w:br/>
      </w:r>
      <w:r w:rsidR="00BC2CE2" w:rsidRPr="00BC2CE2">
        <w:rPr>
          <w:b/>
        </w:rPr>
        <w:t xml:space="preserve">SEMINARS </w:t>
      </w:r>
    </w:p>
    <w:p w:rsidR="00427E2F" w:rsidRDefault="00BC2CE2" w:rsidP="00CC797A">
      <w:pPr>
        <w:pStyle w:val="NoSpacing"/>
        <w:tabs>
          <w:tab w:val="left" w:pos="2472"/>
        </w:tabs>
      </w:pPr>
      <w:r w:rsidRPr="00BC2CE2">
        <w:rPr>
          <w:b/>
        </w:rPr>
        <w:t>ATTENDED</w:t>
      </w:r>
      <w:r w:rsidR="00427E2F">
        <w:rPr>
          <w:b/>
        </w:rPr>
        <w:tab/>
      </w:r>
    </w:p>
    <w:p w:rsidR="00E515F1" w:rsidRPr="00072355" w:rsidRDefault="00E515F1" w:rsidP="00E515F1"/>
    <w:p w:rsidR="00A7216D" w:rsidRDefault="00A7216D" w:rsidP="00933102">
      <w:pPr>
        <w:pStyle w:val="NoSpacing"/>
        <w:jc w:val="both"/>
        <w:rPr>
          <w:b/>
        </w:rPr>
      </w:pPr>
    </w:p>
    <w:p w:rsidR="00082BA3" w:rsidRDefault="00455D3B" w:rsidP="00933102">
      <w:pPr>
        <w:pStyle w:val="NoSpacing"/>
        <w:jc w:val="both"/>
        <w:rPr>
          <w:b/>
        </w:rPr>
      </w:pPr>
      <w:r>
        <w:rPr>
          <w:b/>
          <w:noProof/>
          <w:color w:val="262626" w:themeColor="text1" w:themeTint="D9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2FE4A2" wp14:editId="5B62F31E">
                <wp:simplePos x="0" y="0"/>
                <wp:positionH relativeFrom="column">
                  <wp:posOffset>1365885</wp:posOffset>
                </wp:positionH>
                <wp:positionV relativeFrom="paragraph">
                  <wp:posOffset>-66040</wp:posOffset>
                </wp:positionV>
                <wp:extent cx="4629150" cy="1671955"/>
                <wp:effectExtent l="0" t="0" r="19050" b="23495"/>
                <wp:wrapNone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671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FF6" w:rsidRDefault="004F1FF6" w:rsidP="004F1FF6">
                            <w:pPr>
                              <w:spacing w:line="240" w:lineRule="auto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4F1FF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Intern - </w:t>
                            </w:r>
                            <w:r w:rsidR="00234645">
                              <w:rPr>
                                <w:b/>
                                <w:sz w:val="24"/>
                                <w:szCs w:val="24"/>
                              </w:rPr>
                              <w:t>IT Department</w:t>
                            </w:r>
                            <w:r w:rsidRPr="004F1FF6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4E68B3">
                              <w:rPr>
                                <w:sz w:val="24"/>
                                <w:szCs w:val="24"/>
                              </w:rPr>
                              <w:t>PAG-IBIG FUND LIPA BRANCH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4F1FF6">
                              <w:rPr>
                                <w:i/>
                                <w:sz w:val="24"/>
                                <w:szCs w:val="24"/>
                              </w:rPr>
                              <w:t>Handled troubleshooting and maintenance as well as monitoring</w:t>
                            </w:r>
                            <w:r w:rsidRPr="004F1FF6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  <w:t>and deployment of IT equipment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56F75" w:rsidRDefault="00ED5FE4" w:rsidP="004F1FF6">
                            <w:pPr>
                              <w:spacing w:line="240" w:lineRule="auto"/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Web </w:t>
                            </w:r>
                            <w:r w:rsidR="00A74C8C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Development III</w:t>
                            </w:r>
                          </w:p>
                          <w:p w:rsidR="00995793" w:rsidRPr="00AF7F91" w:rsidRDefault="00B56F75" w:rsidP="004F1FF6">
                            <w:pPr>
                              <w:spacing w:line="240" w:lineRule="auto"/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MindTech</w:t>
                            </w:r>
                            <w:proofErr w:type="spellEnd"/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5793" w:rsidRPr="008520D8">
                              <w:rPr>
                                <w:iCs/>
                                <w:sz w:val="24"/>
                                <w:szCs w:val="24"/>
                              </w:rPr>
                              <w:t>Course Training</w:t>
                            </w:r>
                            <w:r w:rsidR="005E1919" w:rsidRPr="008520D8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( </w:t>
                            </w:r>
                            <w:r w:rsidR="007C7938" w:rsidRPr="008520D8">
                              <w:rPr>
                                <w:iCs/>
                                <w:sz w:val="24"/>
                                <w:szCs w:val="24"/>
                              </w:rPr>
                              <w:t>Aug 16 2021 – Sept 8 2021)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FE4A2" id="Text Box 25" o:spid="_x0000_s1032" type="#_x0000_t202" style="position:absolute;left:0;text-align:left;margin-left:107.55pt;margin-top:-5.2pt;width:364.5pt;height:13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" fillcolor="white [3212]" strokecolor="white [3212]">
                <v:textbox>
                  <w:txbxContent>
                    <w:p w:rsidR="004F1FF6" w:rsidRDefault="004F1FF6" w:rsidP="004F1FF6">
                      <w:pPr>
                        <w:spacing w:line="240" w:lineRule="auto"/>
                        <w:rPr>
                          <w:i/>
                          <w:sz w:val="24"/>
                          <w:szCs w:val="24"/>
                        </w:rPr>
                      </w:pPr>
                      <w:r w:rsidRPr="004F1FF6">
                        <w:rPr>
                          <w:b/>
                          <w:sz w:val="24"/>
                          <w:szCs w:val="24"/>
                        </w:rPr>
                        <w:t xml:space="preserve">Intern - </w:t>
                      </w:r>
                      <w:r w:rsidR="00234645">
                        <w:rPr>
                          <w:b/>
                          <w:sz w:val="24"/>
                          <w:szCs w:val="24"/>
                        </w:rPr>
                        <w:t>IT Department</w:t>
                      </w:r>
                      <w:r w:rsidRPr="004F1FF6">
                        <w:rPr>
                          <w:sz w:val="24"/>
                          <w:szCs w:val="24"/>
                        </w:rPr>
                        <w:br/>
                      </w:r>
                      <w:r w:rsidR="004E68B3">
                        <w:rPr>
                          <w:sz w:val="24"/>
                          <w:szCs w:val="24"/>
                        </w:rPr>
                        <w:t>PAG-IBIG FUND LIPA BRANCH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4F1FF6">
                        <w:rPr>
                          <w:i/>
                          <w:sz w:val="24"/>
                          <w:szCs w:val="24"/>
                        </w:rPr>
                        <w:t>Handled troubleshooting and maintenance as well as monitoring</w:t>
                      </w:r>
                      <w:r w:rsidRPr="004F1FF6">
                        <w:rPr>
                          <w:i/>
                          <w:sz w:val="24"/>
                          <w:szCs w:val="24"/>
                        </w:rPr>
                        <w:br/>
                        <w:t>and deployment of IT equipment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.</w:t>
                      </w:r>
                    </w:p>
                    <w:p w:rsidR="00B56F75" w:rsidRDefault="00ED5FE4" w:rsidP="004F1FF6">
                      <w:pPr>
                        <w:spacing w:line="240" w:lineRule="auto"/>
                        <w:rPr>
                          <w:b/>
                          <w:bCs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Cs/>
                          <w:sz w:val="24"/>
                          <w:szCs w:val="24"/>
                        </w:rPr>
                        <w:t xml:space="preserve">Web </w:t>
                      </w:r>
                      <w:r w:rsidR="00A74C8C">
                        <w:rPr>
                          <w:b/>
                          <w:bCs/>
                          <w:iCs/>
                          <w:sz w:val="24"/>
                          <w:szCs w:val="24"/>
                        </w:rPr>
                        <w:t>Development III</w:t>
                      </w:r>
                    </w:p>
                    <w:p w:rsidR="00995793" w:rsidRPr="00AF7F91" w:rsidRDefault="00B56F75" w:rsidP="004F1FF6">
                      <w:pPr>
                        <w:spacing w:line="240" w:lineRule="auto"/>
                        <w:rPr>
                          <w:b/>
                          <w:bCs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iCs/>
                          <w:sz w:val="24"/>
                          <w:szCs w:val="24"/>
                        </w:rPr>
                        <w:t>MindTech</w:t>
                      </w:r>
                      <w:proofErr w:type="spellEnd"/>
                      <w:r>
                        <w:rPr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995793" w:rsidRPr="008520D8">
                        <w:rPr>
                          <w:iCs/>
                          <w:sz w:val="24"/>
                          <w:szCs w:val="24"/>
                        </w:rPr>
                        <w:t>Course Training</w:t>
                      </w:r>
                      <w:r w:rsidR="005E1919" w:rsidRPr="008520D8">
                        <w:rPr>
                          <w:iCs/>
                          <w:sz w:val="24"/>
                          <w:szCs w:val="24"/>
                        </w:rPr>
                        <w:t xml:space="preserve"> ( </w:t>
                      </w:r>
                      <w:r w:rsidR="007C7938" w:rsidRPr="008520D8">
                        <w:rPr>
                          <w:iCs/>
                          <w:sz w:val="24"/>
                          <w:szCs w:val="24"/>
                        </w:rPr>
                        <w:t>Aug 16 2021 – Sept 8 2021)</w:t>
                      </w:r>
                    </w:p>
                  </w:txbxContent>
                </v:textbox>
              </v:shape>
            </w:pict>
          </mc:Fallback>
        </mc:AlternateContent>
      </w:r>
    </w:p>
    <w:p w:rsidR="00D54658" w:rsidRDefault="00D54658" w:rsidP="00933102">
      <w:pPr>
        <w:pStyle w:val="NoSpacing"/>
        <w:jc w:val="both"/>
        <w:rPr>
          <w:b/>
        </w:rPr>
      </w:pPr>
      <w:r>
        <w:rPr>
          <w:b/>
          <w:noProof/>
          <w:color w:val="262626" w:themeColor="text1" w:themeTint="D9"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159EAF" wp14:editId="1E75A925">
                <wp:simplePos x="0" y="0"/>
                <wp:positionH relativeFrom="column">
                  <wp:posOffset>1236981</wp:posOffset>
                </wp:positionH>
                <wp:positionV relativeFrom="paragraph">
                  <wp:posOffset>19685</wp:posOffset>
                </wp:positionV>
                <wp:extent cx="45719" cy="5499100"/>
                <wp:effectExtent l="0" t="0" r="12065" b="25400"/>
                <wp:wrapNone/>
                <wp:docPr id="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719" cy="549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40545" id="Rectangle 24" o:spid="_x0000_s1026" style="position:absolute;margin-left:97.4pt;margin-top:1.55pt;width:3.6pt;height:43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" fillcolor="#272727 [2749]" strokecolor="#272727 [2749]"/>
            </w:pict>
          </mc:Fallback>
        </mc:AlternateContent>
      </w:r>
    </w:p>
    <w:p w:rsidR="004F1FF6" w:rsidRDefault="004F1FF6" w:rsidP="00933102">
      <w:pPr>
        <w:pStyle w:val="NoSpacing"/>
        <w:jc w:val="both"/>
        <w:rPr>
          <w:b/>
        </w:rPr>
      </w:pPr>
      <w:r>
        <w:rPr>
          <w:b/>
        </w:rPr>
        <w:t xml:space="preserve">TRAINING </w:t>
      </w:r>
    </w:p>
    <w:p w:rsidR="00933102" w:rsidRPr="00BC2CE2" w:rsidRDefault="00487805" w:rsidP="00933102">
      <w:pPr>
        <w:pStyle w:val="NoSpacing"/>
        <w:jc w:val="both"/>
      </w:pPr>
      <w:r>
        <w:rPr>
          <w:b/>
        </w:rPr>
        <w:t>EXPERIENCE</w:t>
      </w:r>
      <w:r w:rsidR="00933102" w:rsidRPr="00BC2CE2">
        <w:t xml:space="preserve">           </w:t>
      </w:r>
    </w:p>
    <w:p w:rsidR="00933102" w:rsidRDefault="00933102" w:rsidP="00933102">
      <w:pPr>
        <w:pStyle w:val="NoSpacing"/>
      </w:pPr>
    </w:p>
    <w:p w:rsidR="00933102" w:rsidRDefault="00933102" w:rsidP="00933102">
      <w:pPr>
        <w:pStyle w:val="NoSpacing"/>
        <w:rPr>
          <w:b/>
        </w:rPr>
      </w:pPr>
    </w:p>
    <w:p w:rsidR="00933102" w:rsidRDefault="00933102" w:rsidP="00933102">
      <w:pPr>
        <w:pStyle w:val="NoSpacing"/>
        <w:jc w:val="both"/>
        <w:rPr>
          <w:b/>
        </w:rPr>
      </w:pPr>
    </w:p>
    <w:p w:rsidR="00455D3B" w:rsidRDefault="00455D3B" w:rsidP="00933102">
      <w:pPr>
        <w:pStyle w:val="NoSpacing"/>
        <w:jc w:val="both"/>
        <w:rPr>
          <w:b/>
        </w:rPr>
      </w:pPr>
    </w:p>
    <w:p w:rsidR="00455D3B" w:rsidRDefault="00533750" w:rsidP="00933102">
      <w:pPr>
        <w:pStyle w:val="NoSpacing"/>
        <w:jc w:val="both"/>
        <w:rPr>
          <w:b/>
        </w:rPr>
      </w:pPr>
      <w:r>
        <w:rPr>
          <w:b/>
          <w:noProof/>
          <w:color w:val="262626" w:themeColor="text1" w:themeTint="D9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8C86B" wp14:editId="288D9D85">
                <wp:simplePos x="0" y="0"/>
                <wp:positionH relativeFrom="column">
                  <wp:posOffset>1365885</wp:posOffset>
                </wp:positionH>
                <wp:positionV relativeFrom="paragraph">
                  <wp:posOffset>95250</wp:posOffset>
                </wp:positionV>
                <wp:extent cx="4629150" cy="878205"/>
                <wp:effectExtent l="0" t="0" r="19050" b="17145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878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805" w:rsidRPr="004F1FF6" w:rsidRDefault="00487805" w:rsidP="00487805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Service Engineer</w:t>
                            </w:r>
                            <w:r w:rsidRPr="004F1FF6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Philcopy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Corporation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LIpa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Branch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4F1FF6">
                              <w:rPr>
                                <w:i/>
                                <w:sz w:val="24"/>
                                <w:szCs w:val="24"/>
                              </w:rPr>
                              <w:t xml:space="preserve">Handled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troubleshooting and maintenance of field machines as well as monitoring </w:t>
                            </w:r>
                            <w:r w:rsidRPr="004F1FF6">
                              <w:rPr>
                                <w:i/>
                                <w:sz w:val="24"/>
                                <w:szCs w:val="24"/>
                              </w:rPr>
                              <w:t>and deployment of IT equipment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8C86B" id="_x0000_s1033" type="#_x0000_t202" style="position:absolute;left:0;text-align:left;margin-left:107.55pt;margin-top:7.5pt;width:364.5pt;height:6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" fillcolor="white [3212]" strokecolor="white [3212]">
                <v:textbox>
                  <w:txbxContent>
                    <w:p w:rsidR="00487805" w:rsidRPr="004F1FF6" w:rsidRDefault="00487805" w:rsidP="00487805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Service Engineer</w:t>
                      </w:r>
                      <w:r w:rsidRPr="004F1FF6"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Philcopy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Corporation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LIpa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Branch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4F1FF6">
                        <w:rPr>
                          <w:i/>
                          <w:sz w:val="24"/>
                          <w:szCs w:val="24"/>
                        </w:rPr>
                        <w:t xml:space="preserve">Handled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troubleshooting and maintenance of field machines as well as monitoring </w:t>
                      </w:r>
                      <w:r w:rsidRPr="004F1FF6">
                        <w:rPr>
                          <w:i/>
                          <w:sz w:val="24"/>
                          <w:szCs w:val="24"/>
                        </w:rPr>
                        <w:t>and deployment of IT equipment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33102" w:rsidRDefault="00487805" w:rsidP="00933102">
      <w:pPr>
        <w:pStyle w:val="NoSpacing"/>
        <w:jc w:val="both"/>
        <w:rPr>
          <w:b/>
        </w:rPr>
      </w:pPr>
      <w:r>
        <w:rPr>
          <w:b/>
          <w:noProof/>
          <w:color w:val="262626" w:themeColor="text1" w:themeTint="D9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0D4DD" wp14:editId="6A1300D8">
                <wp:simplePos x="0" y="0"/>
                <wp:positionH relativeFrom="column">
                  <wp:posOffset>1475740</wp:posOffset>
                </wp:positionH>
                <wp:positionV relativeFrom="paragraph">
                  <wp:posOffset>23495</wp:posOffset>
                </wp:positionV>
                <wp:extent cx="4629150" cy="886460"/>
                <wp:effectExtent l="0" t="0" r="19050" b="27940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886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805" w:rsidRPr="00487805" w:rsidRDefault="00487805" w:rsidP="00487805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0D4DD" id="_x0000_s1034" type="#_x0000_t202" style="position:absolute;left:0;text-align:left;margin-left:116.2pt;margin-top:1.85pt;width:364.5pt;height:6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" fillcolor="white [3212]" strokecolor="white [3212]">
                <v:textbox>
                  <w:txbxContent>
                    <w:p w:rsidR="00487805" w:rsidRPr="00487805" w:rsidRDefault="00487805" w:rsidP="00487805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7805" w:rsidRDefault="00487805" w:rsidP="00933102">
      <w:pPr>
        <w:pStyle w:val="NoSpacing"/>
        <w:jc w:val="both"/>
        <w:rPr>
          <w:b/>
        </w:rPr>
      </w:pPr>
      <w:r>
        <w:rPr>
          <w:b/>
        </w:rPr>
        <w:t>WORK</w:t>
      </w:r>
    </w:p>
    <w:p w:rsidR="00487805" w:rsidRDefault="00487805" w:rsidP="00933102">
      <w:pPr>
        <w:pStyle w:val="NoSpacing"/>
        <w:jc w:val="both"/>
        <w:rPr>
          <w:b/>
        </w:rPr>
      </w:pPr>
      <w:r>
        <w:rPr>
          <w:b/>
        </w:rPr>
        <w:t>EXPERICNE</w:t>
      </w:r>
    </w:p>
    <w:p w:rsidR="00487805" w:rsidRDefault="00487805" w:rsidP="00933102">
      <w:pPr>
        <w:pStyle w:val="NoSpacing"/>
        <w:jc w:val="both"/>
        <w:rPr>
          <w:b/>
        </w:rPr>
      </w:pPr>
    </w:p>
    <w:p w:rsidR="00487805" w:rsidRDefault="00487805" w:rsidP="00933102">
      <w:pPr>
        <w:pStyle w:val="NoSpacing"/>
        <w:jc w:val="both"/>
        <w:rPr>
          <w:b/>
        </w:rPr>
      </w:pPr>
    </w:p>
    <w:p w:rsidR="00487805" w:rsidRDefault="00487805" w:rsidP="00933102">
      <w:pPr>
        <w:pStyle w:val="NoSpacing"/>
        <w:jc w:val="both"/>
        <w:rPr>
          <w:b/>
        </w:rPr>
      </w:pPr>
    </w:p>
    <w:p w:rsidR="00487805" w:rsidRDefault="009763CE" w:rsidP="00933102">
      <w:pPr>
        <w:pStyle w:val="NoSpacing"/>
        <w:jc w:val="both"/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88CC3" wp14:editId="17BD05C2">
                <wp:simplePos x="0" y="0"/>
                <wp:positionH relativeFrom="column">
                  <wp:posOffset>1364615</wp:posOffset>
                </wp:positionH>
                <wp:positionV relativeFrom="paragraph">
                  <wp:posOffset>11430</wp:posOffset>
                </wp:positionV>
                <wp:extent cx="4238625" cy="2600325"/>
                <wp:effectExtent l="0" t="0" r="28575" b="28575"/>
                <wp:wrapNone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645" w:rsidRPr="004E68B3" w:rsidRDefault="00234645" w:rsidP="00234645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34645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4E68B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Mrs. </w:t>
                            </w:r>
                            <w:proofErr w:type="spellStart"/>
                            <w:r w:rsidR="004E68B3">
                              <w:rPr>
                                <w:b/>
                                <w:sz w:val="24"/>
                                <w:szCs w:val="24"/>
                              </w:rPr>
                              <w:t>Mayling</w:t>
                            </w:r>
                            <w:proofErr w:type="spellEnd"/>
                            <w:r w:rsidR="004E68B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E68B3">
                              <w:rPr>
                                <w:b/>
                                <w:sz w:val="24"/>
                                <w:szCs w:val="24"/>
                              </w:rPr>
                              <w:t>Capuno</w:t>
                            </w:r>
                            <w:proofErr w:type="spellEnd"/>
                            <w:r w:rsidRPr="00234645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4E68B3">
                              <w:rPr>
                                <w:sz w:val="24"/>
                                <w:szCs w:val="24"/>
                              </w:rPr>
                              <w:t>Department Head, Information Technology Department</w:t>
                            </w:r>
                            <w:r w:rsidRPr="00234645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4E68B3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 xml:space="preserve">University of </w:t>
                            </w:r>
                            <w:proofErr w:type="spellStart"/>
                            <w:r w:rsidR="004E68B3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Batangas</w:t>
                            </w:r>
                            <w:proofErr w:type="spellEnd"/>
                            <w:r w:rsidR="004E68B3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E68B3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Lipa</w:t>
                            </w:r>
                            <w:proofErr w:type="spellEnd"/>
                            <w:r w:rsidR="004E68B3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 xml:space="preserve"> Campus</w:t>
                            </w:r>
                          </w:p>
                          <w:p w:rsidR="00933102" w:rsidRPr="00234645" w:rsidRDefault="00234645" w:rsidP="00234645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34645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-</w:t>
                            </w:r>
                            <w:r w:rsidRPr="00234645">
                              <w:rPr>
                                <w:rFonts w:cs="Arial"/>
                                <w:b/>
                                <w:color w:val="222222"/>
                                <w:sz w:val="24"/>
                                <w:szCs w:val="24"/>
                              </w:rPr>
                              <w:t xml:space="preserve">Mr. Jerome Fajardo </w:t>
                            </w:r>
                            <w:proofErr w:type="spellStart"/>
                            <w:r w:rsidRPr="00234645">
                              <w:rPr>
                                <w:rFonts w:cs="Arial"/>
                                <w:b/>
                                <w:color w:val="222222"/>
                                <w:sz w:val="24"/>
                                <w:szCs w:val="24"/>
                              </w:rPr>
                              <w:t>Benigno</w:t>
                            </w:r>
                            <w:proofErr w:type="spellEnd"/>
                            <w:r w:rsidRPr="00234645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br/>
                              <w:t>Faculty, Information Technology Department</w:t>
                            </w:r>
                            <w:r w:rsidRPr="00234645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br/>
                              <w:t xml:space="preserve">University of </w:t>
                            </w:r>
                            <w:proofErr w:type="spellStart"/>
                            <w:r w:rsidRPr="00234645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Batangas</w:t>
                            </w:r>
                            <w:proofErr w:type="spellEnd"/>
                            <w:r w:rsidRPr="00234645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4645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Lipa</w:t>
                            </w:r>
                            <w:proofErr w:type="spellEnd"/>
                            <w:r w:rsidRPr="00234645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 xml:space="preserve"> Campus</w:t>
                            </w:r>
                            <w:r w:rsidRPr="00234645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ab/>
                            </w:r>
                            <w:r w:rsidRPr="00234645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br/>
                              <w:t>+63917-524-2306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88CC3" id="Text Box 26" o:spid="_x0000_s1035" type="#_x0000_t202" style="position:absolute;left:0;text-align:left;margin-left:107.45pt;margin-top:.9pt;width:333.75pt;height:20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" strokecolor="white [3212]">
                <v:textbox>
                  <w:txbxContent>
                    <w:p w:rsidR="00234645" w:rsidRPr="004E68B3" w:rsidRDefault="00234645" w:rsidP="00234645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234645">
                        <w:rPr>
                          <w:sz w:val="24"/>
                          <w:szCs w:val="24"/>
                        </w:rPr>
                        <w:t>-</w:t>
                      </w:r>
                      <w:r w:rsidR="004E68B3">
                        <w:rPr>
                          <w:b/>
                          <w:sz w:val="24"/>
                          <w:szCs w:val="24"/>
                        </w:rPr>
                        <w:t xml:space="preserve">Mrs. </w:t>
                      </w:r>
                      <w:proofErr w:type="spellStart"/>
                      <w:r w:rsidR="004E68B3">
                        <w:rPr>
                          <w:b/>
                          <w:sz w:val="24"/>
                          <w:szCs w:val="24"/>
                        </w:rPr>
                        <w:t>Mayling</w:t>
                      </w:r>
                      <w:proofErr w:type="spellEnd"/>
                      <w:r w:rsidR="004E68B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E68B3">
                        <w:rPr>
                          <w:b/>
                          <w:sz w:val="24"/>
                          <w:szCs w:val="24"/>
                        </w:rPr>
                        <w:t>Capuno</w:t>
                      </w:r>
                      <w:proofErr w:type="spellEnd"/>
                      <w:r w:rsidRPr="00234645">
                        <w:rPr>
                          <w:sz w:val="24"/>
                          <w:szCs w:val="24"/>
                        </w:rPr>
                        <w:br/>
                      </w:r>
                      <w:r w:rsidR="004E68B3">
                        <w:rPr>
                          <w:sz w:val="24"/>
                          <w:szCs w:val="24"/>
                        </w:rPr>
                        <w:t>Department Head, Information Technology Department</w:t>
                      </w:r>
                      <w:r w:rsidRPr="00234645">
                        <w:rPr>
                          <w:sz w:val="24"/>
                          <w:szCs w:val="24"/>
                        </w:rPr>
                        <w:br/>
                      </w:r>
                      <w:r w:rsidR="004E68B3"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 xml:space="preserve">University of </w:t>
                      </w:r>
                      <w:proofErr w:type="spellStart"/>
                      <w:r w:rsidR="004E68B3"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Batangas</w:t>
                      </w:r>
                      <w:proofErr w:type="spellEnd"/>
                      <w:r w:rsidR="004E68B3"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E68B3"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Lipa</w:t>
                      </w:r>
                      <w:proofErr w:type="spellEnd"/>
                      <w:r w:rsidR="004E68B3"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 xml:space="preserve"> Campus</w:t>
                      </w:r>
                    </w:p>
                    <w:p w:rsidR="00933102" w:rsidRPr="00234645" w:rsidRDefault="00234645" w:rsidP="00234645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234645"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-</w:t>
                      </w:r>
                      <w:r w:rsidRPr="00234645">
                        <w:rPr>
                          <w:rFonts w:cs="Arial"/>
                          <w:b/>
                          <w:color w:val="222222"/>
                          <w:sz w:val="24"/>
                          <w:szCs w:val="24"/>
                        </w:rPr>
                        <w:t xml:space="preserve">Mr. Jerome Fajardo </w:t>
                      </w:r>
                      <w:proofErr w:type="spellStart"/>
                      <w:r w:rsidRPr="00234645">
                        <w:rPr>
                          <w:rFonts w:cs="Arial"/>
                          <w:b/>
                          <w:color w:val="222222"/>
                          <w:sz w:val="24"/>
                          <w:szCs w:val="24"/>
                        </w:rPr>
                        <w:t>Benigno</w:t>
                      </w:r>
                      <w:proofErr w:type="spellEnd"/>
                      <w:r w:rsidRPr="00234645"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br/>
                        <w:t>Faculty, Information Technology Department</w:t>
                      </w:r>
                      <w:r w:rsidRPr="00234645"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br/>
                        <w:t xml:space="preserve">University of </w:t>
                      </w:r>
                      <w:proofErr w:type="spellStart"/>
                      <w:r w:rsidRPr="00234645"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Batangas</w:t>
                      </w:r>
                      <w:proofErr w:type="spellEnd"/>
                      <w:r w:rsidRPr="00234645"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4645"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Lipa</w:t>
                      </w:r>
                      <w:proofErr w:type="spellEnd"/>
                      <w:r w:rsidRPr="00234645"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 xml:space="preserve"> Campus</w:t>
                      </w:r>
                      <w:r w:rsidRPr="00234645"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ab/>
                      </w:r>
                      <w:r w:rsidRPr="00234645"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br/>
                        <w:t>+63917-524-2306</w:t>
                      </w:r>
                    </w:p>
                  </w:txbxContent>
                </v:textbox>
              </v:shape>
            </w:pict>
          </mc:Fallback>
        </mc:AlternateContent>
      </w:r>
    </w:p>
    <w:p w:rsidR="00487805" w:rsidRDefault="00487805" w:rsidP="00933102">
      <w:pPr>
        <w:pStyle w:val="NoSpacing"/>
        <w:jc w:val="both"/>
        <w:rPr>
          <w:b/>
        </w:rPr>
      </w:pPr>
    </w:p>
    <w:p w:rsidR="00933102" w:rsidRDefault="00933102" w:rsidP="00933102">
      <w:pPr>
        <w:pStyle w:val="NoSpacing"/>
        <w:jc w:val="both"/>
        <w:rPr>
          <w:b/>
        </w:rPr>
      </w:pPr>
    </w:p>
    <w:p w:rsidR="00933102" w:rsidRDefault="005C4405" w:rsidP="00933102">
      <w:pPr>
        <w:pStyle w:val="NoSpacing"/>
        <w:jc w:val="both"/>
      </w:pPr>
      <w:r>
        <w:rPr>
          <w:b/>
        </w:rPr>
        <w:t>REFERENCES</w:t>
      </w:r>
      <w:r w:rsidR="00933102" w:rsidRPr="00072355">
        <w:rPr>
          <w:b/>
        </w:rPr>
        <w:t xml:space="preserve">                </w:t>
      </w:r>
    </w:p>
    <w:p w:rsidR="00933102" w:rsidRDefault="00933102" w:rsidP="00933102">
      <w:pPr>
        <w:pStyle w:val="NoSpacing"/>
      </w:pPr>
    </w:p>
    <w:p w:rsidR="00933102" w:rsidRDefault="00933102" w:rsidP="00933102">
      <w:pPr>
        <w:pStyle w:val="NoSpacing"/>
        <w:tabs>
          <w:tab w:val="left" w:pos="2407"/>
        </w:tabs>
        <w:jc w:val="both"/>
        <w:rPr>
          <w:b/>
        </w:rPr>
      </w:pPr>
    </w:p>
    <w:p w:rsidR="00933102" w:rsidRDefault="00933102" w:rsidP="00933102">
      <w:pPr>
        <w:pStyle w:val="NoSpacing"/>
        <w:tabs>
          <w:tab w:val="left" w:pos="2407"/>
        </w:tabs>
        <w:jc w:val="both"/>
        <w:rPr>
          <w:b/>
        </w:rPr>
      </w:pPr>
    </w:p>
    <w:p w:rsidR="005C4405" w:rsidRDefault="005C4405" w:rsidP="00933102">
      <w:pPr>
        <w:pStyle w:val="NoSpacing"/>
        <w:tabs>
          <w:tab w:val="left" w:pos="2407"/>
        </w:tabs>
        <w:jc w:val="both"/>
        <w:rPr>
          <w:b/>
        </w:rPr>
      </w:pPr>
    </w:p>
    <w:p w:rsidR="005C4405" w:rsidRDefault="005C4405" w:rsidP="00933102">
      <w:pPr>
        <w:pStyle w:val="NoSpacing"/>
        <w:tabs>
          <w:tab w:val="left" w:pos="2407"/>
        </w:tabs>
        <w:jc w:val="both"/>
        <w:rPr>
          <w:b/>
        </w:rPr>
      </w:pPr>
    </w:p>
    <w:p w:rsidR="005C4405" w:rsidRDefault="005C4405" w:rsidP="00933102">
      <w:pPr>
        <w:pStyle w:val="NoSpacing"/>
        <w:tabs>
          <w:tab w:val="left" w:pos="2407"/>
        </w:tabs>
        <w:jc w:val="both"/>
        <w:rPr>
          <w:b/>
        </w:rPr>
      </w:pPr>
    </w:p>
    <w:p w:rsidR="005C4405" w:rsidRDefault="005C4405" w:rsidP="00933102">
      <w:pPr>
        <w:pStyle w:val="NoSpacing"/>
        <w:tabs>
          <w:tab w:val="left" w:pos="2407"/>
        </w:tabs>
        <w:jc w:val="both"/>
        <w:rPr>
          <w:b/>
        </w:rPr>
      </w:pPr>
    </w:p>
    <w:p w:rsidR="00933102" w:rsidRDefault="00933102" w:rsidP="00933102">
      <w:pPr>
        <w:pStyle w:val="NoSpacing"/>
        <w:tabs>
          <w:tab w:val="left" w:pos="2407"/>
        </w:tabs>
        <w:jc w:val="both"/>
        <w:rPr>
          <w:b/>
        </w:rPr>
      </w:pPr>
    </w:p>
    <w:p w:rsidR="00933102" w:rsidRDefault="00933102" w:rsidP="00933102">
      <w:pPr>
        <w:pStyle w:val="NoSpacing"/>
      </w:pPr>
    </w:p>
    <w:p w:rsidR="00933102" w:rsidRDefault="003536D9" w:rsidP="00933102">
      <w:pPr>
        <w:pStyle w:val="NoSpacing"/>
        <w:tabs>
          <w:tab w:val="left" w:pos="2450"/>
        </w:tabs>
        <w:rPr>
          <w:b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B6534" wp14:editId="5F1647A4">
                <wp:simplePos x="0" y="0"/>
                <wp:positionH relativeFrom="column">
                  <wp:posOffset>1799858</wp:posOffset>
                </wp:positionH>
                <wp:positionV relativeFrom="paragraph">
                  <wp:posOffset>42746</wp:posOffset>
                </wp:positionV>
                <wp:extent cx="4744720" cy="2280920"/>
                <wp:effectExtent l="0" t="0" r="17780" b="24130"/>
                <wp:wrapSquare wrapText="bothSides"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720" cy="228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645" w:rsidRPr="00682A32" w:rsidRDefault="00234645" w:rsidP="00234645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682A3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 hereby certify that the above information is true and correct to the best of my Knowledge and Belief.</w:t>
                            </w:r>
                          </w:p>
                          <w:p w:rsidR="00933102" w:rsidRDefault="00933102" w:rsidP="0093310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34645" w:rsidRDefault="00234645" w:rsidP="0093310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34645" w:rsidRDefault="00234645" w:rsidP="0093310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34645" w:rsidRDefault="00234645" w:rsidP="0093310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34645" w:rsidRDefault="00234645" w:rsidP="0093310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34645" w:rsidRDefault="00234645" w:rsidP="0093310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34645" w:rsidRDefault="00234645" w:rsidP="0093310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34645" w:rsidRPr="00234645" w:rsidRDefault="00234645" w:rsidP="0093310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D54658">
                              <w:rPr>
                                <w:b/>
                                <w:sz w:val="24"/>
                                <w:szCs w:val="24"/>
                              </w:rPr>
                              <w:t>Edrian</w:t>
                            </w:r>
                            <w:proofErr w:type="spellEnd"/>
                            <w:r w:rsidR="00D5465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M. </w:t>
                            </w:r>
                            <w:proofErr w:type="spellStart"/>
                            <w:r w:rsidR="00D54658">
                              <w:rPr>
                                <w:b/>
                                <w:sz w:val="24"/>
                                <w:szCs w:val="24"/>
                              </w:rPr>
                              <w:t>Sawali</w:t>
                            </w:r>
                            <w:proofErr w:type="spellEnd"/>
                          </w:p>
                          <w:p w:rsidR="00234645" w:rsidRPr="00234645" w:rsidRDefault="00234645" w:rsidP="00933102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-643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34645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34645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34645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2346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Applicant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B6534" id="Text Box 27" o:spid="_x0000_s1036" type="#_x0000_t202" style="position:absolute;margin-left:141.7pt;margin-top:3.35pt;width:373.6pt;height:17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" strokecolor="white [3212]">
                <v:textbox>
                  <w:txbxContent>
                    <w:p w:rsidR="00234645" w:rsidRPr="00682A32" w:rsidRDefault="00234645" w:rsidP="00234645">
                      <w:pPr>
                        <w:pStyle w:val="NoSpacing"/>
                        <w:ind w:firstLine="720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682A3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 hereby certify that the above information is true and correct to the best of my Knowledge and Belief.</w:t>
                      </w:r>
                    </w:p>
                    <w:p w:rsidR="00933102" w:rsidRDefault="00933102" w:rsidP="0093310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234645" w:rsidRDefault="00234645" w:rsidP="0093310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234645" w:rsidRDefault="00234645" w:rsidP="0093310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234645" w:rsidRDefault="00234645" w:rsidP="0093310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234645" w:rsidRDefault="00234645" w:rsidP="0093310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234645" w:rsidRDefault="00234645" w:rsidP="0093310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234645" w:rsidRDefault="00234645" w:rsidP="0093310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234645" w:rsidRPr="00234645" w:rsidRDefault="00234645" w:rsidP="0093310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D54658">
                        <w:rPr>
                          <w:b/>
                          <w:sz w:val="24"/>
                          <w:szCs w:val="24"/>
                        </w:rPr>
                        <w:t>Edrian</w:t>
                      </w:r>
                      <w:proofErr w:type="spellEnd"/>
                      <w:r w:rsidR="00D54658">
                        <w:rPr>
                          <w:b/>
                          <w:sz w:val="24"/>
                          <w:szCs w:val="24"/>
                        </w:rPr>
                        <w:t xml:space="preserve"> M. </w:t>
                      </w:r>
                      <w:proofErr w:type="spellStart"/>
                      <w:r w:rsidR="00D54658">
                        <w:rPr>
                          <w:b/>
                          <w:sz w:val="24"/>
                          <w:szCs w:val="24"/>
                        </w:rPr>
                        <w:t>Sawali</w:t>
                      </w:r>
                      <w:proofErr w:type="spellEnd"/>
                    </w:p>
                    <w:p w:rsidR="00234645" w:rsidRPr="00234645" w:rsidRDefault="00234645" w:rsidP="00933102">
                      <w:pPr>
                        <w:pStyle w:val="NoSpacing"/>
                        <w:tabs>
                          <w:tab w:val="left" w:pos="2407"/>
                        </w:tabs>
                        <w:ind w:right="-643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234645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234645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234645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Pr="00234645">
                        <w:rPr>
                          <w:b/>
                          <w:sz w:val="24"/>
                          <w:szCs w:val="24"/>
                        </w:rPr>
                        <w:t xml:space="preserve"> Applicant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3102" w:rsidRDefault="00933102" w:rsidP="00933102">
      <w:pPr>
        <w:pStyle w:val="NoSpacing"/>
        <w:tabs>
          <w:tab w:val="left" w:pos="2450"/>
        </w:tabs>
        <w:rPr>
          <w:b/>
        </w:rPr>
      </w:pPr>
    </w:p>
    <w:p w:rsidR="00933102" w:rsidRDefault="00933102" w:rsidP="00933102">
      <w:pPr>
        <w:pStyle w:val="NoSpacing"/>
        <w:tabs>
          <w:tab w:val="left" w:pos="2450"/>
        </w:tabs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9AE90" wp14:editId="3BEA9D55">
                <wp:simplePos x="0" y="0"/>
                <wp:positionH relativeFrom="column">
                  <wp:posOffset>4974590</wp:posOffset>
                </wp:positionH>
                <wp:positionV relativeFrom="paragraph">
                  <wp:posOffset>129540</wp:posOffset>
                </wp:positionV>
                <wp:extent cx="1692910" cy="272415"/>
                <wp:effectExtent l="2540" t="0" r="0" b="0"/>
                <wp:wrapNone/>
                <wp:docPr id="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91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3102" w:rsidRPr="0097448A" w:rsidRDefault="00933102" w:rsidP="009331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9AE90" id="Text Box 31" o:spid="_x0000_s1037" type="#_x0000_t202" style="position:absolute;margin-left:391.7pt;margin-top:10.2pt;width:133.3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" filled="f" stroked="f">
                <v:textbox>
                  <w:txbxContent>
                    <w:p w:rsidR="00933102" w:rsidRPr="0097448A" w:rsidRDefault="00933102" w:rsidP="0093310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3102" w:rsidRPr="00072355" w:rsidRDefault="00933102" w:rsidP="00933102"/>
    <w:p w:rsidR="00933102" w:rsidRDefault="00933102" w:rsidP="00933102">
      <w:pPr>
        <w:pStyle w:val="NoSpacing"/>
        <w:jc w:val="both"/>
        <w:rPr>
          <w:b/>
        </w:rPr>
      </w:pPr>
    </w:p>
    <w:p w:rsidR="00933102" w:rsidRDefault="00933102" w:rsidP="00933102">
      <w:pPr>
        <w:pStyle w:val="NoSpacing"/>
        <w:jc w:val="both"/>
        <w:rPr>
          <w:b/>
        </w:rPr>
      </w:pPr>
    </w:p>
    <w:p w:rsidR="00933102" w:rsidRDefault="00933102" w:rsidP="00933102">
      <w:pPr>
        <w:pStyle w:val="NoSpacing"/>
        <w:jc w:val="both"/>
        <w:rPr>
          <w:b/>
        </w:rPr>
      </w:pPr>
    </w:p>
    <w:p w:rsidR="00933102" w:rsidRDefault="00933102" w:rsidP="00933102">
      <w:pPr>
        <w:pStyle w:val="NoSpacing"/>
        <w:jc w:val="both"/>
        <w:rPr>
          <w:b/>
        </w:rPr>
      </w:pPr>
    </w:p>
    <w:p w:rsidR="00E515F1" w:rsidRPr="00427E2F" w:rsidRDefault="00E515F1" w:rsidP="00427E2F"/>
    <w:sectPr w:rsidR="00E515F1" w:rsidRPr="00427E2F" w:rsidSect="003E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5CD" w:rsidRDefault="00D925CD" w:rsidP="00BC2CE2">
      <w:pPr>
        <w:spacing w:after="0" w:line="240" w:lineRule="auto"/>
      </w:pPr>
      <w:r>
        <w:separator/>
      </w:r>
    </w:p>
  </w:endnote>
  <w:endnote w:type="continuationSeparator" w:id="0">
    <w:p w:rsidR="00D925CD" w:rsidRDefault="00D925CD" w:rsidP="00BC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5CD" w:rsidRDefault="00D925CD" w:rsidP="00BC2CE2">
      <w:pPr>
        <w:spacing w:after="0" w:line="240" w:lineRule="auto"/>
      </w:pPr>
      <w:r>
        <w:separator/>
      </w:r>
    </w:p>
  </w:footnote>
  <w:footnote w:type="continuationSeparator" w:id="0">
    <w:p w:rsidR="00D925CD" w:rsidRDefault="00D925CD" w:rsidP="00BC2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F78CB"/>
    <w:multiLevelType w:val="hybridMultilevel"/>
    <w:tmpl w:val="7062DC42"/>
    <w:lvl w:ilvl="0" w:tplc="33466A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71B8B"/>
    <w:multiLevelType w:val="hybridMultilevel"/>
    <w:tmpl w:val="D1740FD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5F1"/>
    <w:rsid w:val="00072355"/>
    <w:rsid w:val="00072D8C"/>
    <w:rsid w:val="00082BA3"/>
    <w:rsid w:val="000C004E"/>
    <w:rsid w:val="00114AD4"/>
    <w:rsid w:val="00134BA0"/>
    <w:rsid w:val="00134E15"/>
    <w:rsid w:val="00151607"/>
    <w:rsid w:val="00156E2B"/>
    <w:rsid w:val="001A7802"/>
    <w:rsid w:val="001F7220"/>
    <w:rsid w:val="002118BD"/>
    <w:rsid w:val="00234645"/>
    <w:rsid w:val="00296534"/>
    <w:rsid w:val="002F0EE2"/>
    <w:rsid w:val="002F4CC8"/>
    <w:rsid w:val="002F62DC"/>
    <w:rsid w:val="00300581"/>
    <w:rsid w:val="003536D9"/>
    <w:rsid w:val="00396A3A"/>
    <w:rsid w:val="003E3C95"/>
    <w:rsid w:val="00427E2F"/>
    <w:rsid w:val="00455D3B"/>
    <w:rsid w:val="00463523"/>
    <w:rsid w:val="00487805"/>
    <w:rsid w:val="004C7103"/>
    <w:rsid w:val="004D1E4B"/>
    <w:rsid w:val="004E68B3"/>
    <w:rsid w:val="004F1FF6"/>
    <w:rsid w:val="0051536F"/>
    <w:rsid w:val="00531092"/>
    <w:rsid w:val="00533750"/>
    <w:rsid w:val="005617D6"/>
    <w:rsid w:val="00564308"/>
    <w:rsid w:val="00567078"/>
    <w:rsid w:val="005A362F"/>
    <w:rsid w:val="005C4405"/>
    <w:rsid w:val="005E1919"/>
    <w:rsid w:val="00600D98"/>
    <w:rsid w:val="00663DB9"/>
    <w:rsid w:val="00673F08"/>
    <w:rsid w:val="006752B0"/>
    <w:rsid w:val="0073463C"/>
    <w:rsid w:val="00787150"/>
    <w:rsid w:val="007C7938"/>
    <w:rsid w:val="007E410C"/>
    <w:rsid w:val="00801DA4"/>
    <w:rsid w:val="00837DAC"/>
    <w:rsid w:val="008520D8"/>
    <w:rsid w:val="00853EF7"/>
    <w:rsid w:val="008C6752"/>
    <w:rsid w:val="008D0BB6"/>
    <w:rsid w:val="00933102"/>
    <w:rsid w:val="0097448A"/>
    <w:rsid w:val="009763CE"/>
    <w:rsid w:val="00995793"/>
    <w:rsid w:val="00A117C4"/>
    <w:rsid w:val="00A12C9B"/>
    <w:rsid w:val="00A7216D"/>
    <w:rsid w:val="00A74C8C"/>
    <w:rsid w:val="00A84B99"/>
    <w:rsid w:val="00A91495"/>
    <w:rsid w:val="00AA6551"/>
    <w:rsid w:val="00AE01E1"/>
    <w:rsid w:val="00AF7F91"/>
    <w:rsid w:val="00B108BB"/>
    <w:rsid w:val="00B33222"/>
    <w:rsid w:val="00B43603"/>
    <w:rsid w:val="00B56F75"/>
    <w:rsid w:val="00B935B6"/>
    <w:rsid w:val="00BC2CE2"/>
    <w:rsid w:val="00C41801"/>
    <w:rsid w:val="00C61AB6"/>
    <w:rsid w:val="00CC797A"/>
    <w:rsid w:val="00D11392"/>
    <w:rsid w:val="00D142DA"/>
    <w:rsid w:val="00D54658"/>
    <w:rsid w:val="00D674A1"/>
    <w:rsid w:val="00D776BD"/>
    <w:rsid w:val="00D925CD"/>
    <w:rsid w:val="00DE42DA"/>
    <w:rsid w:val="00E515F1"/>
    <w:rsid w:val="00E61A42"/>
    <w:rsid w:val="00ED5FE4"/>
    <w:rsid w:val="00F11EE5"/>
    <w:rsid w:val="00F802C7"/>
    <w:rsid w:val="00FD30E3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BC6B"/>
  <w15:docId w15:val="{0A275C23-D5DC-4AEC-BEAE-4061E5BA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3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9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E2"/>
  </w:style>
  <w:style w:type="paragraph" w:styleId="Footer">
    <w:name w:val="footer"/>
    <w:basedOn w:val="Normal"/>
    <w:link w:val="FooterChar"/>
    <w:uiPriority w:val="99"/>
    <w:unhideWhenUsed/>
    <w:rsid w:val="00BC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E2"/>
  </w:style>
  <w:style w:type="paragraph" w:styleId="ListParagraph">
    <w:name w:val="List Paragraph"/>
    <w:basedOn w:val="Normal"/>
    <w:uiPriority w:val="34"/>
    <w:qFormat/>
    <w:rsid w:val="00933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rick\Downloads\Sample_Resume_Format_for_Fresh_Graduates_Single_Page_2_Template-2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Sample_Resume_Format_for_Fresh_Graduates_Single_Page_2_Template-2.dotx</Template>
  <TotalTime>17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 samonte</dc:creator>
  <cp:lastModifiedBy>Edrian Sawali</cp:lastModifiedBy>
  <cp:revision>25</cp:revision>
  <cp:lastPrinted>2015-03-17T07:22:00Z</cp:lastPrinted>
  <dcterms:created xsi:type="dcterms:W3CDTF">2021-02-17T13:48:00Z</dcterms:created>
  <dcterms:modified xsi:type="dcterms:W3CDTF">2021-09-13T06:27:00Z</dcterms:modified>
</cp:coreProperties>
</file>